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8</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6</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20</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081EE93B" w14:textId="77777777" w:rsidR="00EE086A" w:rsidRDefault="00EE086A" w:rsidP="0078471A">
      <w:pPr>
        <w:pStyle w:val="Default"/>
        <w:ind w:left="142"/>
        <w:jc w:val="both"/>
        <w:rPr>
          <w:b/>
          <w:color w:val="auto"/>
          <w:sz w:val="20"/>
          <w:szCs w:val="20"/>
        </w:rPr>
      </w:pP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w:r>
      <w:proofErr w:type="gramEnd"/>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proofErr w:type="spellStart"/>
      <w:r>
        <w:rPr>
          <w:b/>
          <w:bCs/>
          <w:sz w:val="20"/>
          <w:szCs w:val="20"/>
        </w:rPr>
        <w:t/>
      </w:r>
      <w:proofErr w:type="gramStart"/>
      <w:r>
        <w:rPr>
          <w:b/>
          <w:bCs/>
          <w:sz w:val="20"/>
          <w:szCs w:val="20"/>
        </w:rPr>
        <w:t/>
      </w:r>
      <w:proofErr w:type="spellEnd"/>
      <w:r>
        <w:rPr>
          <w:b/>
          <w:bCs/>
          <w:sz w:val="20"/>
          <w:szCs w:val="20"/>
        </w:rPr>
        <w:t/>
      </w:r>
      <w:proofErr w:type="gram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 xml:space="preserve">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w:r>
            <w:proofErr w:type="gramStart"/>
            <w:r w:rsidRPr="0027635D">
              <w:rPr>
                <w:color w:val="auto"/>
                <w:sz w:val="20"/>
                <w:szCs w:val="20"/>
              </w:rPr>
              <w:t xml:space="preserve">EC.0900</w:t>
            </w:r>
            <w:proofErr w:type="gramEnd"/>
            <w:r w:rsidRPr="0027635D">
              <w:rPr>
                <w:color w:val="auto"/>
                <w:sz w:val="20"/>
                <w:szCs w:val="20"/>
              </w:rPr>
              <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1</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S/450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 xml:space="preserve">1</w:t>
            </w:r>
            <w:proofErr w:type="spellStart"/>
            <w:r w:rsidRPr="00D37047">
              <w:rPr>
                <w:b/>
                <w:bCs/>
                <w:color w:val="auto"/>
                <w:sz w:val="20"/>
                <w:szCs w:val="20"/>
              </w:rPr>
              <w:t/>
            </w:r>
            <w:proofErr w:type="spellEnd"/>
            <w:r w:rsidRPr="00D37047">
              <w:rPr>
                <w:b/>
                <w:bCs/>
                <w:color w:val="auto"/>
                <w:sz w:val="20"/>
                <w:szCs w:val="20"/>
              </w:rPr>
              <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S/450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w:t>
      </w:r>
      <w:proofErr w:type="spellStart"/>
      <w:r w:rsidRPr="008D3DB6">
        <w:rPr>
          <w:b/>
          <w:color w:val="auto"/>
          <w:sz w:val="20"/>
          <w:szCs w:val="20"/>
        </w:rPr>
        <w:t/>
      </w:r>
      <w:proofErr w:type="spellEnd"/>
      <w:r w:rsidRPr="008D3DB6">
        <w:rPr>
          <w:b/>
          <w:color w:val="auto"/>
          <w:sz w:val="20"/>
          <w:szCs w:val="20"/>
        </w:rPr>
        <w:t xml:space="preserve">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w:t>
      </w:r>
      <w:proofErr w:type="spellStart"/>
      <w:r w:rsidRPr="008D3DB6">
        <w:rPr>
          <w:b/>
          <w:color w:val="auto"/>
          <w:sz w:val="20"/>
          <w:szCs w:val="20"/>
        </w:rPr>
        <w:t/>
      </w:r>
      <w:proofErr w:type="spellEnd"/>
      <w:r w:rsidRPr="008D3DB6">
        <w:rPr>
          <w:b/>
          <w:color w:val="auto"/>
          <w:sz w:val="20"/>
          <w:szCs w:val="20"/>
        </w:rPr>
        <w:t xml:space="preserve">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37B8A6B2" w14:textId="77777777" w:rsidR="001436AB" w:rsidRDefault="001436AB" w:rsidP="00C173D6">
      <w:pPr>
        <w:pStyle w:val="Default"/>
        <w:ind w:left="-284" w:firstLine="426"/>
        <w:jc w:val="both"/>
        <w:rPr>
          <w:bCs/>
          <w:color w:val="auto"/>
          <w:sz w:val="20"/>
          <w:szCs w:val="20"/>
          <w:u w:val="single"/>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lastRenderedPageBreak/>
        <w:t xml:space="preserve">Transporte de ENTREGA: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w:t>
      </w:r>
      <w:r w:rsidRPr="0076156C">
        <w:rPr>
          <w:color w:val="auto"/>
          <w:sz w:val="20"/>
          <w:szCs w:val="20"/>
        </w:rPr>
        <w:lastRenderedPageBreak/>
        <w:t xml:space="preserve">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pep@grupoinnova.pe</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w:t>
      </w:r>
      <w:r w:rsidRPr="00730300">
        <w:rPr>
          <w:sz w:val="20"/>
          <w:szCs w:val="20"/>
        </w:rPr>
        <w:lastRenderedPageBreak/>
        <w:t xml:space="preserve">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w:r>
      <w:proofErr w:type="gramStart"/>
      <w:r w:rsidRPr="00DB4795">
        <w:rPr>
          <w:rFonts w:cs="Calibri"/>
          <w:sz w:val="20"/>
          <w:szCs w:val="20"/>
        </w:rPr>
        <w:t xml:space="preserve">LIONEL MESSI</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gramStart"/>
      <w:r w:rsidRPr="00DB4795">
        <w:rPr>
          <w:rFonts w:cs="Calibri"/>
          <w:sz w:val="20"/>
          <w:szCs w:val="20"/>
        </w:rPr>
        <w:t/>
      </w:r>
      <w:proofErr w:type="spellEnd"/>
      <w:r w:rsidRPr="00DB4795">
        <w:rPr>
          <w:rFonts w:cs="Calibri"/>
          <w:sz w:val="20"/>
          <w:szCs w:val="20"/>
        </w:rPr>
        <w:t/>
      </w:r>
      <w:proofErr w:type="gram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even" r:id="rId16"/>
      <w:footerReference w:type="default" r:id="rId17"/>
      <w:headerReference w:type="first" r:id="rId18"/>
      <w:footerReference w:type="first" r:id="rId19"/>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0C38B" w14:textId="77777777" w:rsidR="00333C96" w:rsidRDefault="00333C96" w:rsidP="00C02D2E">
      <w:pPr>
        <w:spacing w:after="0" w:line="240" w:lineRule="auto"/>
      </w:pPr>
      <w:r>
        <w:separator/>
      </w:r>
    </w:p>
  </w:endnote>
  <w:endnote w:type="continuationSeparator" w:id="0">
    <w:p w14:paraId="33E5F760" w14:textId="77777777" w:rsidR="00333C96" w:rsidRDefault="00333C96"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DA91" w14:textId="77777777" w:rsidR="00854B29" w:rsidRDefault="00854B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36B2ADBD"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45B66420" w:rsidR="00EC2ACC" w:rsidRPr="009E219F" w:rsidRDefault="00EC2ACC" w:rsidP="00EC2ACC">
          <w:pPr>
            <w:pStyle w:val="Textosinformato"/>
            <w:rPr>
              <w:rFonts w:cs="Calibri"/>
              <w:sz w:val="15"/>
              <w:szCs w:val="15"/>
            </w:rPr>
          </w:pPr>
        </w:p>
        <w:p w14:paraId="44075963" w14:textId="23B0FA30" w:rsidR="00EC2ACC" w:rsidRPr="009E219F" w:rsidRDefault="00114049"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182CF78B">
                    <wp:simplePos x="0" y="0"/>
                    <wp:positionH relativeFrom="column">
                      <wp:posOffset>-54610</wp:posOffset>
                    </wp:positionH>
                    <wp:positionV relativeFrom="paragraph">
                      <wp:posOffset>140970</wp:posOffset>
                    </wp:positionV>
                    <wp:extent cx="2030730" cy="711835"/>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2030730" cy="71183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795BA23" w14:textId="77777777" w:rsidR="00854B29" w:rsidRDefault="00854B29" w:rsidP="00854B29">
                                <w:pPr>
                                  <w:jc w:val="center"/>
                                  <w:rPr>
                                    <w:rFonts w:ascii="Arial" w:hAnsi="Arial" w:cs="Arial"/>
                                    <w:b/>
                                    <w:bCs/>
                                    <w:color w:val="000000" w:themeColor="text1"/>
                                    <w:sz w:val="14"/>
                                    <w:szCs w:val="14"/>
                                  </w:rPr>
                                </w:pPr>
                                <w:r>
                                  <w:rPr>
                                    <w:rFonts w:ascii="Arial" w:hAnsi="Arial" w:cs="Arial"/>
                                    <w:b/>
                                    <w:bCs/>
                                    <w:color w:val="000000" w:themeColor="text1"/>
                                    <w:sz w:val="14"/>
                                    <w:szCs w:val="14"/>
                                  </w:rPr>
                                  <w:t>______________________________</w:t>
                                </w:r>
                              </w:p>
                              <w:p w14:paraId="5612B857" w14:textId="348BBA0F" w:rsidR="00854B29" w:rsidRDefault="00854B29" w:rsidP="00854B29">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2736C377" w14:textId="6F44E63F" w:rsidR="00854B29" w:rsidRDefault="00854B29" w:rsidP="00854B29">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854B29">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gramStart"/>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roofErr w:type="gramEnd"/>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4.3pt;margin-top:11.1pt;width:159.9pt;height:5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" filled="f" stroked="f">
                    <v:textbox>
                      <w:txbxContent>
                        <w:p w14:paraId="4795BA23" w14:textId="77777777" w:rsidR="00854B29" w:rsidRDefault="00854B29" w:rsidP="00854B29">
                          <w:pPr>
                            <w:jc w:val="center"/>
                            <w:rPr>
                              <w:rFonts w:ascii="Arial" w:hAnsi="Arial" w:cs="Arial"/>
                              <w:b/>
                              <w:bCs/>
                              <w:color w:val="000000" w:themeColor="text1"/>
                              <w:sz w:val="14"/>
                              <w:szCs w:val="14"/>
                            </w:rPr>
                          </w:pPr>
                          <w:r>
                            <w:rPr>
                              <w:rFonts w:ascii="Arial" w:hAnsi="Arial" w:cs="Arial"/>
                              <w:b/>
                              <w:bCs/>
                              <w:color w:val="000000" w:themeColor="text1"/>
                              <w:sz w:val="14"/>
                              <w:szCs w:val="14"/>
                            </w:rPr>
                            <w:t>______________________________</w:t>
                          </w:r>
                        </w:p>
                        <w:p w14:paraId="5612B857" w14:textId="348BBA0F" w:rsidR="00854B29" w:rsidRDefault="00854B29" w:rsidP="00854B29">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2736C377" w14:textId="6F44E63F" w:rsidR="00854B29" w:rsidRDefault="00854B29" w:rsidP="00854B29">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854B29">
                          <w:pPr>
                            <w:spacing w:after="0"/>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gramStart"/>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roofErr w:type="gramEnd"/>
                        </w:p>
                      </w:txbxContent>
                    </v:textbox>
                  </v:shape>
                </w:pict>
              </mc:Fallback>
            </mc:AlternateContent>
          </w: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46047CE3"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FB440" w14:textId="77777777" w:rsidR="00854B29" w:rsidRDefault="00854B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C0845" w14:textId="77777777" w:rsidR="00333C96" w:rsidRDefault="00333C96" w:rsidP="00C02D2E">
      <w:pPr>
        <w:spacing w:after="0" w:line="240" w:lineRule="auto"/>
      </w:pPr>
      <w:r>
        <w:separator/>
      </w:r>
    </w:p>
  </w:footnote>
  <w:footnote w:type="continuationSeparator" w:id="0">
    <w:p w14:paraId="46208810" w14:textId="77777777" w:rsidR="00333C96" w:rsidRDefault="00333C96"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EI-CC-COM-LR1-0004_1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Facultad de Derecho y Ciencias Políticas (UNMSM), Lima 15081,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CAMP NOU</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29</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w:r>
          <w:proofErr w:type="gramStart"/>
          <w:r w:rsidRPr="00EE086A">
            <w:rPr>
              <w:bCs/>
              <w:sz w:val="16"/>
              <w:szCs w:val="16"/>
              <w:lang w:eastAsia="en-US"/>
            </w:rPr>
            <w:t xml:space="preserve">FC BARCELONA SAC</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w:r>
          <w:proofErr w:type="gramStart"/>
          <w:r w:rsidRPr="00EE086A">
            <w:rPr>
              <w:bCs/>
              <w:sz w:val="16"/>
              <w:szCs w:val="16"/>
              <w:lang w:eastAsia="en-US"/>
            </w:rPr>
            <w:t xml:space="preserve">20124569587</w:t>
          </w:r>
          <w:proofErr w:type="gramEnd"/>
          <w:r w:rsidRPr="00EE086A">
            <w:rPr>
              <w:bCs/>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w:r>
          <w:proofErr w:type="gramStart"/>
          <w:r w:rsidRPr="00EE086A">
            <w:rPr>
              <w:bCs/>
              <w:sz w:val="16"/>
              <w:szCs w:val="16"/>
              <w:lang w:eastAsia="en-US"/>
            </w:rPr>
            <w:t xml:space="preserve">PEP GUARDIOLA</w:t>
          </w:r>
          <w:proofErr w:type="gramEnd"/>
          <w:r w:rsidRPr="00EE086A">
            <w:rPr>
              <w:bCs/>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w:r>
          <w:proofErr w:type="gramStart"/>
          <w:r w:rsidRPr="00EE086A">
            <w:rPr>
              <w:bCs/>
              <w:sz w:val="16"/>
              <w:szCs w:val="16"/>
              <w:lang w:eastAsia="en-US"/>
            </w:rPr>
            <w:t xml:space="preserve">AV ALFREDO BENAVIDES 1579</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 xml:space="preserve">pep@grupoinnova.pe</w:t>
          </w:r>
          <w:proofErr w:type="gramEnd"/>
          <w:r w:rsidRPr="00EE086A">
            <w:rPr>
              <w:rFonts w:cs="Calibri"/>
              <w:bCs/>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95.95pt;height:648.45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33C9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5D6D"/>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15879"/>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654</TotalTime>
  <Pages>15</Pages>
  <Words>5108</Words>
  <Characters>28098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68</cp:revision>
  <cp:lastPrinted>2024-09-23T19:13:00Z</cp:lastPrinted>
  <dcterms:created xsi:type="dcterms:W3CDTF">2025-10-24T20:23:00Z</dcterms:created>
  <dcterms:modified xsi:type="dcterms:W3CDTF">2025-10-29T22:24:00Z</dcterms:modified>
</cp:coreProperties>
</file>