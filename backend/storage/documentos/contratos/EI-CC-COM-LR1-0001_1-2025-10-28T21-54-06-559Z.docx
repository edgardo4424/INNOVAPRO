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proofErr w:type="gramStart"/>
      <w:r>
        <w:rPr>
          <w:color w:val="auto"/>
          <w:szCs w:val="20"/>
        </w:rPr>
        <w:t/>
      </w:r>
      <w:r w:rsidRPr="0060231B">
        <w:rPr>
          <w:color w:val="auto"/>
          <w:szCs w:val="20"/>
        </w:rPr>
        <w:t xml:space="preserve">Lima</w:t>
      </w:r>
      <w:proofErr w:type="gramEnd"/>
      <w:r w:rsidRPr="0060231B">
        <w:rPr>
          <w:color w:val="auto"/>
          <w:szCs w:val="20"/>
        </w:rPr>
        <w:t xml:space="preserve">, </w:t>
      </w:r>
      <w:r>
        <w:rPr>
          <w:color w:val="auto"/>
          <w:szCs w:val="20"/>
        </w:rPr>
        <w:t xml:space="preserve">28</w:t>
      </w:r>
      <w:proofErr w:type="spellStart"/>
      <w:r>
        <w:rPr>
          <w:color w:val="auto"/>
          <w:szCs w:val="20"/>
        </w:rPr>
        <w:t/>
      </w:r>
      <w:proofErr w:type="spellEnd"/>
      <w:r>
        <w:rPr>
          <w:color w:val="auto"/>
          <w:szCs w:val="20"/>
        </w:rPr>
        <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proofErr w:type="spellStart"/>
      <w:r>
        <w:rPr>
          <w:color w:val="auto"/>
          <w:szCs w:val="20"/>
        </w:rPr>
        <w:t/>
      </w:r>
      <w:r w:rsidR="00AA0D44">
        <w:rPr>
          <w:color w:val="auto"/>
          <w:szCs w:val="20"/>
        </w:rPr>
        <w:t/>
      </w:r>
      <w:r>
        <w:rPr>
          <w:color w:val="auto"/>
          <w:szCs w:val="20"/>
        </w:rPr>
        <w:t/>
      </w:r>
      <w:proofErr w:type="spellEnd"/>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6274948A" w14:textId="77777777" w:rsidR="009A50D4"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3A64F729" w14:textId="77777777" w:rsidR="000A2986" w:rsidRPr="000A2986" w:rsidRDefault="000A2986" w:rsidP="000A2986">
      <w:pPr>
        <w:pStyle w:val="Default"/>
        <w:ind w:left="-284"/>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 xml:space="preserve">El estado del material en la devolución se verificará en el Almacén de ENCOFRADOS INNOVA S.A.C, ya que </w:t>
      </w:r>
      <w:r w:rsidRPr="004F43B2">
        <w:rPr>
          <w:bCs/>
          <w:color w:val="auto"/>
          <w:sz w:val="20"/>
          <w:szCs w:val="20"/>
        </w:rPr>
        <w:lastRenderedPageBreak/>
        <w:t>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 xml:space="preserve">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w:t>
      </w:r>
      <w:r w:rsidRPr="00730300">
        <w:rPr>
          <w:color w:val="auto"/>
          <w:sz w:val="20"/>
          <w:szCs w:val="20"/>
        </w:rPr>
        <w:lastRenderedPageBreak/>
        <w:t>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 xml:space="preserve">Cliente tiene 5 días hábiles para el descargo si fuera el caso y la aceptación de esta, posterior a ello ENCOFRADOS INNOVA S.A.C procederá a enviar la factura. La facturación se enviará junto al </w:t>
      </w:r>
      <w:proofErr w:type="gramStart"/>
      <w:r w:rsidRPr="00562049">
        <w:rPr>
          <w:color w:val="auto"/>
          <w:sz w:val="20"/>
          <w:szCs w:val="20"/>
        </w:rPr>
        <w:t>Status</w:t>
      </w:r>
      <w:proofErr w:type="gramEnd"/>
      <w:r w:rsidRPr="00562049">
        <w:rPr>
          <w:color w:val="auto"/>
          <w:sz w:val="20"/>
          <w:szCs w:val="20"/>
        </w:rPr>
        <w:t xml:space="preserve"> de la obra y el Stock de la Obra actualizados a la fecha de envío. El </w:t>
      </w:r>
      <w:proofErr w:type="gramStart"/>
      <w:r w:rsidRPr="00562049">
        <w:rPr>
          <w:color w:val="auto"/>
          <w:sz w:val="20"/>
          <w:szCs w:val="20"/>
        </w:rPr>
        <w:t>Status</w:t>
      </w:r>
      <w:proofErr w:type="gramEnd"/>
      <w:r w:rsidRPr="00562049">
        <w:rPr>
          <w:color w:val="auto"/>
          <w:sz w:val="20"/>
          <w:szCs w:val="20"/>
        </w:rPr>
        <w:t xml:space="preserve">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lastRenderedPageBreak/>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w:t>
      </w:r>
      <w:proofErr w:type="gramStart"/>
      <w:r w:rsidRPr="00730300">
        <w:rPr>
          <w:rFonts w:cs="Calibri"/>
          <w:sz w:val="20"/>
          <w:szCs w:val="20"/>
        </w:rPr>
        <w:t>Status</w:t>
      </w:r>
      <w:proofErr w:type="gramEnd"/>
      <w:r w:rsidRPr="00730300">
        <w:rPr>
          <w:rFonts w:cs="Calibri"/>
          <w:sz w:val="20"/>
          <w:szCs w:val="20"/>
        </w:rPr>
        <w:t xml:space="preserve">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lastRenderedPageBreak/>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1"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2"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2"/>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proofErr w:type="gramStart"/>
      <w:r w:rsidR="008801F1">
        <w:rPr>
          <w:rFonts w:cs="Calibri"/>
          <w:sz w:val="20"/>
          <w:szCs w:val="20"/>
        </w:rPr>
        <w:t/>
      </w:r>
      <w:r w:rsidR="004A05C7">
        <w:rPr>
          <w:rFonts w:cs="Calibri"/>
          <w:sz w:val="20"/>
          <w:szCs w:val="20"/>
        </w:rPr>
        <w:t xml:space="preserve">juan@gmail.com</w:t>
      </w:r>
      <w:proofErr w:type="gramEnd"/>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3"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lastRenderedPageBreak/>
        <w:t>Cualquier apoyo logístico, incluyendo materiales, personal y otros recursos necesarios para cumplir con lo anterior, correrá por cuenta exclusiva del Cliente.</w:t>
      </w:r>
      <w:bookmarkEnd w:id="3"/>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4"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4"/>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1"/>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 xml:space="preserve">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w:t>
      </w:r>
      <w:r w:rsidRPr="00562049">
        <w:rPr>
          <w:sz w:val="20"/>
          <w:szCs w:val="20"/>
        </w:rPr>
        <w:lastRenderedPageBreak/>
        <w:t>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 xml:space="preserve">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w:t>
      </w:r>
      <w:r w:rsidRPr="00562049">
        <w:rPr>
          <w:sz w:val="20"/>
          <w:szCs w:val="20"/>
        </w:rPr>
        <w:lastRenderedPageBreak/>
        <w:t>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 xml:space="preserve">En garantía del cumplimiento de las obligaciones del Contrato, el Cliente designa como Aval Personal a</w:t>
      </w:r>
      <w:proofErr w:type="gramStart"/>
      <w:r w:rsidRPr="00DB4795">
        <w:rPr>
          <w:rFonts w:cs="Calibri"/>
          <w:sz w:val="20"/>
          <w:szCs w:val="20"/>
        </w:rPr>
        <w:t xml:space="preserve">Jose Diaz</w:t>
      </w:r>
      <w:proofErr w:type="gramEnd"/>
      <w:r w:rsidRPr="00DB4795">
        <w:rPr>
          <w:rFonts w:cs="Calibri"/>
          <w:sz w:val="20"/>
          <w:szCs w:val="20"/>
        </w:rPr>
        <w:t/>
      </w:r>
      <w:r>
        <w:rPr>
          <w:rFonts w:cs="Calibri"/>
          <w:sz w:val="20"/>
          <w:szCs w:val="20"/>
        </w:rPr>
        <w:t xml:space="preserve"> </w:t>
      </w:r>
      <w:r w:rsidRPr="00DB4795">
        <w:rPr>
          <w:rFonts w:cs="Calibri"/>
          <w:sz w:val="20"/>
          <w:szCs w:val="20"/>
        </w:rPr>
        <w:t xml:space="preserve">con DNI 75410121</w:t>
      </w:r>
      <w:proofErr w:type="spellStart"/>
      <w:r w:rsidRPr="00DB4795">
        <w:rPr>
          <w:rFonts w:cs="Calibri"/>
          <w:sz w:val="20"/>
          <w:szCs w:val="20"/>
        </w:rPr>
        <w:t/>
      </w:r>
      <w:proofErr w:type="spellEnd"/>
      <w:r w:rsidRPr="00DB4795">
        <w:rPr>
          <w:rFonts w:cs="Calibri"/>
          <w:sz w:val="20"/>
          <w:szCs w:val="20"/>
        </w:rPr>
        <w:t xml:space="preserve">, domiciliado en Av los pinos 123</w:t>
      </w:r>
      <w:proofErr w:type="spellStart"/>
      <w:r w:rsidRPr="00DB4795">
        <w:rPr>
          <w:rFonts w:cs="Calibri"/>
          <w:sz w:val="20"/>
          <w:szCs w:val="20"/>
        </w:rPr>
        <w:t/>
      </w:r>
      <w:proofErr w:type="spellEnd"/>
      <w:r w:rsidRPr="00DB4795">
        <w:rPr>
          <w:rFonts w:cs="Calibri"/>
          <w:sz w:val="20"/>
          <w:szCs w:val="20"/>
        </w:rPr>
        <w:t xml:space="preserve">,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5B224BF4" w14:textId="77777777" w:rsidR="00EC2ACC" w:rsidRDefault="00EC2ACC" w:rsidP="00781744">
      <w:pPr>
        <w:autoSpaceDE w:val="0"/>
        <w:autoSpaceDN w:val="0"/>
        <w:adjustRightInd w:val="0"/>
        <w:spacing w:after="0" w:line="240" w:lineRule="auto"/>
        <w:jc w:val="center"/>
        <w:rPr>
          <w:rFonts w:cs="Calibri"/>
          <w:b/>
          <w:sz w:val="20"/>
          <w:szCs w:val="20"/>
        </w:rPr>
      </w:pPr>
    </w:p>
    <w:p w14:paraId="4DC8C8B9" w14:textId="77777777" w:rsidR="004F6FF9" w:rsidRDefault="004F6FF9" w:rsidP="00EC2ACC">
      <w:pPr>
        <w:autoSpaceDE w:val="0"/>
        <w:autoSpaceDN w:val="0"/>
        <w:adjustRightInd w:val="0"/>
        <w:spacing w:after="0" w:line="240" w:lineRule="auto"/>
        <w:jc w:val="center"/>
        <w:rPr>
          <w:rFonts w:cs="Calibri"/>
          <w:b/>
          <w:sz w:val="20"/>
          <w:szCs w:val="20"/>
        </w:rPr>
      </w:pPr>
    </w:p>
    <w:p w14:paraId="2AC94F6E" w14:textId="77777777" w:rsidR="009E219F" w:rsidRDefault="009E219F" w:rsidP="00B2073F">
      <w:pPr>
        <w:autoSpaceDE w:val="0"/>
        <w:autoSpaceDN w:val="0"/>
        <w:adjustRightInd w:val="0"/>
        <w:spacing w:after="0" w:line="240" w:lineRule="auto"/>
        <w:jc w:val="center"/>
        <w:rPr>
          <w:noProof/>
        </w:rPr>
      </w:pPr>
    </w:p>
    <w:p w14:paraId="07F8E9DC" w14:textId="77777777" w:rsidR="00623208" w:rsidRDefault="00623208" w:rsidP="00B2073F">
      <w:pPr>
        <w:autoSpaceDE w:val="0"/>
        <w:autoSpaceDN w:val="0"/>
        <w:adjustRightInd w:val="0"/>
        <w:spacing w:after="0" w:line="240" w:lineRule="auto"/>
        <w:jc w:val="center"/>
        <w:rPr>
          <w:noProof/>
        </w:rPr>
      </w:pPr>
    </w:p>
    <w:p w14:paraId="7330478E" w14:textId="77777777" w:rsidR="00623208" w:rsidRDefault="00623208" w:rsidP="00B2073F">
      <w:pPr>
        <w:autoSpaceDE w:val="0"/>
        <w:autoSpaceDN w:val="0"/>
        <w:adjustRightInd w:val="0"/>
        <w:spacing w:after="0" w:line="240" w:lineRule="auto"/>
        <w:jc w:val="center"/>
        <w:rPr>
          <w:noProof/>
        </w:rPr>
      </w:pPr>
    </w:p>
    <w:p w14:paraId="1E35F9FD" w14:textId="77777777" w:rsidR="00623208" w:rsidRDefault="00623208" w:rsidP="00B2073F">
      <w:pPr>
        <w:autoSpaceDE w:val="0"/>
        <w:autoSpaceDN w:val="0"/>
        <w:adjustRightInd w:val="0"/>
        <w:spacing w:after="0" w:line="240" w:lineRule="auto"/>
        <w:jc w:val="center"/>
        <w:rPr>
          <w:noProof/>
        </w:rPr>
      </w:pPr>
    </w:p>
    <w:p w14:paraId="17C42BDD" w14:textId="77777777" w:rsidR="00623208" w:rsidRDefault="00623208" w:rsidP="00B2073F">
      <w:pPr>
        <w:autoSpaceDE w:val="0"/>
        <w:autoSpaceDN w:val="0"/>
        <w:adjustRightInd w:val="0"/>
        <w:spacing w:after="0" w:line="240" w:lineRule="auto"/>
        <w:jc w:val="center"/>
        <w:rPr>
          <w:noProof/>
        </w:rPr>
      </w:pPr>
    </w:p>
    <w:p w14:paraId="5BD385AA" w14:textId="77777777" w:rsidR="00623208" w:rsidRDefault="00623208" w:rsidP="00B2073F">
      <w:pPr>
        <w:autoSpaceDE w:val="0"/>
        <w:autoSpaceDN w:val="0"/>
        <w:adjustRightInd w:val="0"/>
        <w:spacing w:after="0" w:line="240" w:lineRule="auto"/>
        <w:jc w:val="center"/>
        <w:rPr>
          <w:noProof/>
        </w:rPr>
      </w:pPr>
    </w:p>
    <w:p w14:paraId="5CBBB66E" w14:textId="77777777" w:rsidR="00623208" w:rsidRDefault="00623208" w:rsidP="00B2073F">
      <w:pPr>
        <w:autoSpaceDE w:val="0"/>
        <w:autoSpaceDN w:val="0"/>
        <w:adjustRightInd w:val="0"/>
        <w:spacing w:after="0" w:line="240" w:lineRule="auto"/>
        <w:jc w:val="center"/>
        <w:rPr>
          <w:rFonts w:cs="Calibri"/>
          <w:b/>
          <w:sz w:val="20"/>
          <w:szCs w:val="20"/>
        </w:rPr>
      </w:pPr>
    </w:p>
    <w:p w14:paraId="2852747A" w14:textId="77777777" w:rsidR="00623208" w:rsidRDefault="00623208" w:rsidP="00B2073F">
      <w:pPr>
        <w:autoSpaceDE w:val="0"/>
        <w:autoSpaceDN w:val="0"/>
        <w:adjustRightInd w:val="0"/>
        <w:spacing w:after="0" w:line="240" w:lineRule="auto"/>
        <w:jc w:val="center"/>
        <w:rPr>
          <w:rFonts w:cs="Calibri"/>
          <w:b/>
          <w:sz w:val="20"/>
          <w:szCs w:val="20"/>
        </w:rPr>
      </w:pPr>
    </w:p>
    <w:p w14:paraId="7E4B2FFA" w14:textId="77777777" w:rsidR="005F5FA2" w:rsidRDefault="005F5FA2" w:rsidP="00B2073F">
      <w:pPr>
        <w:autoSpaceDE w:val="0"/>
        <w:autoSpaceDN w:val="0"/>
        <w:adjustRightInd w:val="0"/>
        <w:spacing w:after="0" w:line="240" w:lineRule="auto"/>
        <w:jc w:val="center"/>
        <w:rPr>
          <w:rFonts w:cs="Calibri"/>
          <w:b/>
          <w:sz w:val="20"/>
          <w:szCs w:val="20"/>
        </w:rPr>
      </w:pPr>
    </w:p>
    <w:p w14:paraId="257C8AD9" w14:textId="77777777" w:rsidR="005F5FA2" w:rsidRDefault="005F5FA2" w:rsidP="00B2073F">
      <w:pPr>
        <w:autoSpaceDE w:val="0"/>
        <w:autoSpaceDN w:val="0"/>
        <w:adjustRightInd w:val="0"/>
        <w:spacing w:after="0" w:line="240" w:lineRule="auto"/>
        <w:jc w:val="center"/>
        <w:rPr>
          <w:rFonts w:cs="Calibri"/>
          <w:b/>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8BF05" w14:textId="77777777" w:rsidR="00397017" w:rsidRDefault="00397017" w:rsidP="00C02D2E">
      <w:pPr>
        <w:spacing w:after="0" w:line="240" w:lineRule="auto"/>
      </w:pPr>
      <w:r>
        <w:separator/>
      </w:r>
    </w:p>
  </w:endnote>
  <w:endnote w:type="continuationSeparator" w:id="0">
    <w:p w14:paraId="599FF899" w14:textId="77777777" w:rsidR="00397017" w:rsidRDefault="00397017"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EC2ACC" w:rsidRPr="0085466B" w14:paraId="64B3A634" w14:textId="77777777" w:rsidTr="00C52A43">
      <w:trPr>
        <w:trHeight w:val="1005"/>
      </w:trPr>
      <w:tc>
        <w:tcPr>
          <w:tcW w:w="3261" w:type="dxa"/>
        </w:tcPr>
        <w:p w14:paraId="3C593054" w14:textId="77777777" w:rsidR="00EC2ACC" w:rsidRPr="009E219F" w:rsidRDefault="008730BC" w:rsidP="00EC2ACC">
          <w:pPr>
            <w:pStyle w:val="Textosinformato"/>
            <w:rPr>
              <w:rFonts w:cs="Calibri"/>
              <w:sz w:val="15"/>
              <w:szCs w:val="15"/>
            </w:rPr>
          </w:pPr>
          <w:bookmarkStart w:id="5" w:name="_Hlk151740193"/>
          <w:r w:rsidRPr="009E219F">
            <w:rPr>
              <w:rFonts w:cs="Calibri"/>
              <w:sz w:val="15"/>
              <w:szCs w:val="15"/>
            </w:rPr>
            <w:t xml:space="preserve">Conforme Cliente</w:t>
          </w:r>
        </w:p>
        <w:p w14:paraId="449FDDA8" w14:textId="77777777" w:rsidR="00EC2ACC" w:rsidRPr="009E219F" w:rsidRDefault="00EC2ACC" w:rsidP="00EC2ACC">
          <w:pPr>
            <w:pStyle w:val="Textosinformato"/>
            <w:rPr>
              <w:rFonts w:cs="Calibri"/>
              <w:sz w:val="15"/>
              <w:szCs w:val="15"/>
            </w:rPr>
          </w:pPr>
        </w:p>
        <w:p w14:paraId="44075963" w14:textId="77777777" w:rsidR="00EC2ACC" w:rsidRPr="009E219F" w:rsidRDefault="00EC2ACC" w:rsidP="00EC2ACC">
          <w:pPr>
            <w:pStyle w:val="Textosinformato"/>
            <w:rPr>
              <w:rFonts w:cs="Calibri"/>
              <w:sz w:val="15"/>
              <w:szCs w:val="15"/>
            </w:rPr>
          </w:pPr>
        </w:p>
        <w:p w14:paraId="68FCFF42" w14:textId="77777777" w:rsidR="003B0887" w:rsidRPr="009E219F" w:rsidRDefault="003B0887" w:rsidP="00EC2ACC">
          <w:pPr>
            <w:pStyle w:val="Textosinformato"/>
            <w:rPr>
              <w:rFonts w:cs="Calibri"/>
              <w:sz w:val="15"/>
              <w:szCs w:val="15"/>
            </w:rPr>
          </w:pPr>
        </w:p>
        <w:p w14:paraId="4CD96E14" w14:textId="77777777" w:rsidR="00EC2ACC" w:rsidRPr="009E219F" w:rsidRDefault="00EC2ACC" w:rsidP="00EC2ACC">
          <w:pPr>
            <w:pStyle w:val="Textosinformato"/>
            <w:rPr>
              <w:rFonts w:cs="Calibri"/>
              <w:sz w:val="15"/>
              <w:szCs w:val="15"/>
            </w:rPr>
          </w:pPr>
        </w:p>
        <w:p w14:paraId="4C60CCB5" w14:textId="77777777" w:rsidR="003B0887" w:rsidRPr="009E219F" w:rsidRDefault="003B0887" w:rsidP="00EC2ACC">
          <w:pPr>
            <w:pStyle w:val="Textosinformato"/>
            <w:rPr>
              <w:rFonts w:cs="Calibri"/>
              <w:sz w:val="15"/>
              <w:szCs w:val="15"/>
            </w:rPr>
          </w:pPr>
        </w:p>
        <w:p w14:paraId="389A149F" w14:textId="77777777" w:rsidR="003B0887" w:rsidRPr="009E219F" w:rsidRDefault="003B0887" w:rsidP="00EC2ACC">
          <w:pPr>
            <w:pStyle w:val="Textosinformato"/>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Notaria Paino</w:t>
          </w:r>
          <w:proofErr w:type="spellStart"/>
          <w:r>
            <w:rPr>
              <w:rFonts w:cs="Calibri"/>
              <w:sz w:val="15"/>
              <w:szCs w:val="15"/>
            </w:rPr>
            <w:t/>
          </w:r>
          <w:proofErr w:type="spellEnd"/>
          <w:r>
            <w:rPr>
              <w:rFonts w:cs="Calibri"/>
              <w:sz w:val="15"/>
              <w:szCs w:val="15"/>
            </w:rPr>
            <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12121212121</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Ingeniero</w:t>
          </w:r>
          <w:proofErr w:type="spellStart"/>
          <w:r>
            <w:rPr>
              <w:rFonts w:cs="Calibri"/>
              <w:sz w:val="15"/>
              <w:szCs w:val="15"/>
            </w:rPr>
            <w:t/>
          </w:r>
          <w:proofErr w:type="spellEnd"/>
          <w:r>
            <w:rPr>
              <w:rFonts w:cs="Calibri"/>
              <w:sz w:val="15"/>
              <w:szCs w:val="15"/>
            </w:rPr>
            <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Jose Diaz</w:t>
          </w:r>
          <w:proofErr w:type="spellStart"/>
          <w:r>
            <w:rPr>
              <w:rFonts w:cs="Calibri"/>
              <w:sz w:val="15"/>
              <w:szCs w:val="15"/>
            </w:rPr>
            <w:t/>
          </w:r>
          <w:proofErr w:type="spellEnd"/>
          <w:r>
            <w:rPr>
              <w:rFonts w:cs="Calibri"/>
              <w:sz w:val="15"/>
              <w:szCs w:val="15"/>
            </w:rPr>
            <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roofErr w:type="spellStart"/>
          <w:r>
            <w:rPr>
              <w:rFonts w:cs="Calibri"/>
              <w:sz w:val="15"/>
              <w:szCs w:val="15"/>
            </w:rPr>
            <w:t/>
          </w:r>
          <w:proofErr w:type="spellEnd"/>
          <w:r>
            <w:rPr>
              <w:rFonts w:cs="Calibri"/>
              <w:sz w:val="15"/>
              <w:szCs w:val="15"/>
            </w:rPr>
            <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Jose Diaz</w:t>
          </w:r>
          <w:proofErr w:type="spellStart"/>
          <w:r>
            <w:rPr>
              <w:rFonts w:cs="Calibri"/>
              <w:sz w:val="15"/>
              <w:szCs w:val="15"/>
            </w:rPr>
            <w:t/>
          </w:r>
          <w:proofErr w:type="spellEnd"/>
          <w:r>
            <w:rPr>
              <w:rFonts w:cs="Calibri"/>
              <w:sz w:val="15"/>
              <w:szCs w:val="15"/>
            </w:rPr>
            <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roofErr w:type="spellStart"/>
          <w:r>
            <w:rPr>
              <w:rFonts w:cs="Calibri"/>
              <w:sz w:val="15"/>
              <w:szCs w:val="15"/>
            </w:rPr>
            <w:t/>
          </w:r>
          <w:proofErr w:type="spellEnd"/>
          <w:r>
            <w:rPr>
              <w:rFonts w:cs="Calibri"/>
              <w:sz w:val="15"/>
              <w:szCs w:val="15"/>
            </w:rPr>
            <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Av los pinos 123</w:t>
          </w:r>
          <w:proofErr w:type="spellStart"/>
          <w:r>
            <w:rPr>
              <w:rFonts w:cs="Calibri"/>
              <w:sz w:val="15"/>
              <w:szCs w:val="15"/>
            </w:rPr>
            <w:t/>
          </w:r>
          <w:proofErr w:type="gramStart"/>
          <w:r>
            <w:rPr>
              <w:rFonts w:cs="Calibri"/>
              <w:sz w:val="15"/>
              <w:szCs w:val="15"/>
            </w:rPr>
            <w:t/>
          </w:r>
          <w:proofErr w:type="spellEnd"/>
          <w:r>
            <w:rPr>
              <w:rFonts w:cs="Calibri"/>
              <w:sz w:val="15"/>
              <w:szCs w:val="15"/>
            </w:rPr>
            <w:t/>
          </w:r>
          <w:proofErr w:type="gramEnd"/>
          <w:r>
            <w:rPr>
              <w:rFonts w:cs="Calibri"/>
              <w:sz w:val="15"/>
              <w:szCs w:val="15"/>
            </w:rPr>
            <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5"/>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7DA7C" w14:textId="77777777" w:rsidR="00397017" w:rsidRDefault="00397017" w:rsidP="00C02D2E">
      <w:pPr>
        <w:spacing w:after="0" w:line="240" w:lineRule="auto"/>
      </w:pPr>
      <w:r>
        <w:separator/>
      </w:r>
    </w:p>
  </w:footnote>
  <w:footnote w:type="continuationSeparator" w:id="0">
    <w:p w14:paraId="2FBFD2BD" w14:textId="77777777" w:rsidR="00397017" w:rsidRDefault="00397017"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w:t>
          </w:r>
          <w:proofErr w:type="gramStart"/>
          <w:r>
            <w:rPr>
              <w:rFonts w:cs="Calibri"/>
              <w:b/>
              <w:bCs/>
              <w:sz w:val="16"/>
              <w:szCs w:val="16"/>
              <w:lang w:eastAsia="en-US"/>
            </w:rPr>
            <w:t xml:space="preserve">EI-CC-COM-LR1-0001_1</w:t>
          </w:r>
          <w:proofErr w:type="gramEnd"/>
          <w:r>
            <w:rPr>
              <w:rFonts w:cs="Calibri"/>
              <w:b/>
              <w:bCs/>
              <w:sz w:val="16"/>
              <w:szCs w:val="16"/>
              <w:lang w:eastAsia="en-US"/>
            </w:rPr>
            <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w:t>
          </w:r>
          <w:proofErr w:type="gramStart"/>
          <w:r>
            <w:rPr>
              <w:sz w:val="16"/>
              <w:szCs w:val="16"/>
              <w:lang w:eastAsia="en-US"/>
            </w:rPr>
            <w:t xml:space="preserve">Av. Angamos Este, Surquillo, Perú</w:t>
          </w:r>
          <w:proofErr w:type="gramEnd"/>
          <w:r>
            <w:rPr>
              <w:sz w:val="16"/>
              <w:szCs w:val="16"/>
              <w:lang w:eastAsia="en-US"/>
            </w:rPr>
            <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w:r>
          <w:proofErr w:type="gramStart"/>
          <w:r>
            <w:rPr>
              <w:sz w:val="16"/>
              <w:szCs w:val="16"/>
              <w:lang w:eastAsia="en-US"/>
            </w:rPr>
            <w:t xml:space="preserve">Torres Paino</w:t>
          </w:r>
          <w:proofErr w:type="gramEnd"/>
          <w:r>
            <w:rPr>
              <w:sz w:val="16"/>
              <w:szCs w:val="16"/>
              <w:lang w:eastAsia="en-US"/>
            </w:rPr>
            <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w:r>
          <w:proofErr w:type="gramStart"/>
          <w:r>
            <w:rPr>
              <w:rFonts w:cs="Calibri"/>
              <w:sz w:val="16"/>
              <w:szCs w:val="16"/>
              <w:lang w:eastAsia="en-US"/>
            </w:rPr>
            <w:t xml:space="preserve">28</w:t>
          </w:r>
          <w:proofErr w:type="gramEnd"/>
          <w:r>
            <w:rPr>
              <w:rFonts w:cs="Calibri"/>
              <w:sz w:val="16"/>
              <w:szCs w:val="16"/>
              <w:lang w:eastAsia="en-US"/>
            </w:rPr>
            <w:t xml:space="preserve">/Octubre/2025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roofErr w:type="gramStart"/>
          <w:r>
            <w:rPr>
              <w:b/>
              <w:bCs/>
              <w:sz w:val="16"/>
              <w:szCs w:val="16"/>
              <w:lang w:eastAsia="en-US"/>
            </w:rPr>
            <w:t/>
          </w:r>
          <w:proofErr w:type="gramEnd"/>
          <w:r>
            <w:rPr>
              <w:b/>
              <w:bCs/>
              <w:sz w:val="16"/>
              <w:szCs w:val="16"/>
              <w:lang w:eastAsia="en-US"/>
            </w:rPr>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w:r>
          <w:proofErr w:type="gramStart"/>
          <w:r>
            <w:rPr>
              <w:b/>
              <w:bCs/>
              <w:sz w:val="16"/>
              <w:szCs w:val="16"/>
              <w:lang w:eastAsia="en-US"/>
            </w:rPr>
            <w:t xml:space="preserve">Lucas</w:t>
          </w:r>
          <w:proofErr w:type="gramEnd"/>
          <w:r>
            <w:rPr>
              <w:b/>
              <w:bCs/>
              <w:sz w:val="16"/>
              <w:szCs w:val="16"/>
              <w:lang w:eastAsia="en-US"/>
            </w:rPr>
            <w:t xml:space="preserve">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roofErr w:type="gramStart"/>
          <w:r>
            <w:rPr>
              <w:b/>
              <w:bCs/>
              <w:sz w:val="16"/>
              <w:szCs w:val="16"/>
              <w:lang w:eastAsia="en-US"/>
            </w:rPr>
            <w:t/>
          </w:r>
          <w:proofErr w:type="gramEnd"/>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w:t>
          </w:r>
          <w:proofErr w:type="gramStart"/>
          <w:r>
            <w:rPr>
              <w:b/>
              <w:sz w:val="16"/>
              <w:szCs w:val="16"/>
              <w:lang w:eastAsia="en-US"/>
            </w:rPr>
            <w:t xml:space="preserve">Notaria Paino</w:t>
          </w:r>
          <w:proofErr w:type="gramEnd"/>
          <w:r>
            <w:rPr>
              <w:b/>
              <w:sz w:val="16"/>
              <w:szCs w:val="16"/>
              <w:lang w:eastAsia="en-US"/>
            </w:rPr>
            <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w:t>
          </w:r>
          <w:proofErr w:type="gramStart"/>
          <w:r>
            <w:rPr>
              <w:b/>
              <w:sz w:val="16"/>
              <w:szCs w:val="16"/>
              <w:lang w:eastAsia="en-US"/>
            </w:rPr>
            <w:t xml:space="preserve">12121212121</w:t>
          </w:r>
          <w:proofErr w:type="gramEnd"/>
          <w:r>
            <w:rPr>
              <w:b/>
              <w:sz w:val="16"/>
              <w:szCs w:val="16"/>
              <w:lang w:eastAsia="en-US"/>
            </w:rPr>
            <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w:t>
          </w:r>
          <w:proofErr w:type="gramStart"/>
          <w:r>
            <w:rPr>
              <w:b/>
              <w:sz w:val="16"/>
              <w:szCs w:val="16"/>
              <w:lang w:eastAsia="en-US"/>
            </w:rPr>
            <w:t xml:space="preserve">Juan Pepe Hernandez</w:t>
          </w:r>
          <w:proofErr w:type="gramEnd"/>
          <w:r>
            <w:rPr>
              <w:b/>
              <w:sz w:val="16"/>
              <w:szCs w:val="16"/>
              <w:lang w:eastAsia="en-US"/>
            </w:rPr>
            <w:t xml:space="preserve">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w:t>
          </w:r>
          <w:proofErr w:type="gramStart"/>
          <w:r>
            <w:rPr>
              <w:b/>
              <w:sz w:val="16"/>
              <w:szCs w:val="16"/>
              <w:lang w:eastAsia="en-US"/>
            </w:rPr>
            <w:t xml:space="preserve">Av angamos 123</w:t>
          </w:r>
          <w:proofErr w:type="gramEnd"/>
          <w:r>
            <w:rPr>
              <w:b/>
              <w:sz w:val="16"/>
              <w:szCs w:val="16"/>
              <w:lang w:eastAsia="en-US"/>
            </w:rPr>
            <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 xml:space="preserve">Email: </w:t>
          </w:r>
          <w:proofErr w:type="gramStart"/>
          <w:r>
            <w:rPr>
              <w:rFonts w:cs="Calibri"/>
              <w:b/>
              <w:sz w:val="16"/>
              <w:szCs w:val="16"/>
            </w:rPr>
            <w:t xml:space="preserve">juan@gmail.com</w:t>
          </w:r>
          <w:proofErr w:type="gramEnd"/>
          <w:r>
            <w:rPr>
              <w:rFonts w:cs="Calibri"/>
              <w:b/>
              <w:sz w:val="16"/>
              <w:szCs w:val="16"/>
            </w:rPr>
            <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95.8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3668"/>
    <w:rsid w:val="000944F4"/>
    <w:rsid w:val="00094783"/>
    <w:rsid w:val="000A2986"/>
    <w:rsid w:val="000A3247"/>
    <w:rsid w:val="000A79CA"/>
    <w:rsid w:val="000B64DA"/>
    <w:rsid w:val="000B6BB4"/>
    <w:rsid w:val="000D0F87"/>
    <w:rsid w:val="000D2CC4"/>
    <w:rsid w:val="001017BF"/>
    <w:rsid w:val="001059B9"/>
    <w:rsid w:val="0011080D"/>
    <w:rsid w:val="00110E65"/>
    <w:rsid w:val="00112220"/>
    <w:rsid w:val="00114872"/>
    <w:rsid w:val="0011616E"/>
    <w:rsid w:val="00117B7D"/>
    <w:rsid w:val="00131BC6"/>
    <w:rsid w:val="00132D24"/>
    <w:rsid w:val="0013408C"/>
    <w:rsid w:val="00135A79"/>
    <w:rsid w:val="00136044"/>
    <w:rsid w:val="001379A1"/>
    <w:rsid w:val="0014132E"/>
    <w:rsid w:val="00143129"/>
    <w:rsid w:val="0014364E"/>
    <w:rsid w:val="00175AC6"/>
    <w:rsid w:val="00175F90"/>
    <w:rsid w:val="00181DEC"/>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2701"/>
    <w:rsid w:val="002A4095"/>
    <w:rsid w:val="002A7893"/>
    <w:rsid w:val="002B4955"/>
    <w:rsid w:val="002B573C"/>
    <w:rsid w:val="002C52E6"/>
    <w:rsid w:val="002C7AD7"/>
    <w:rsid w:val="002D1613"/>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90F58"/>
    <w:rsid w:val="00397017"/>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65275"/>
    <w:rsid w:val="00470210"/>
    <w:rsid w:val="00483088"/>
    <w:rsid w:val="00491317"/>
    <w:rsid w:val="00496CCE"/>
    <w:rsid w:val="00497AD3"/>
    <w:rsid w:val="00497B53"/>
    <w:rsid w:val="004A05C7"/>
    <w:rsid w:val="004A2BCF"/>
    <w:rsid w:val="004B08E7"/>
    <w:rsid w:val="004B566C"/>
    <w:rsid w:val="004C167C"/>
    <w:rsid w:val="004C4B45"/>
    <w:rsid w:val="004C7AC6"/>
    <w:rsid w:val="004D03E9"/>
    <w:rsid w:val="004D1197"/>
    <w:rsid w:val="004E539A"/>
    <w:rsid w:val="004E5D50"/>
    <w:rsid w:val="004E6376"/>
    <w:rsid w:val="004E7198"/>
    <w:rsid w:val="004F43B2"/>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E28"/>
    <w:rsid w:val="005B5975"/>
    <w:rsid w:val="005B65DD"/>
    <w:rsid w:val="005B664E"/>
    <w:rsid w:val="005B6B95"/>
    <w:rsid w:val="005B6EE3"/>
    <w:rsid w:val="005C04C8"/>
    <w:rsid w:val="005C53C8"/>
    <w:rsid w:val="005D1B73"/>
    <w:rsid w:val="005D2ED9"/>
    <w:rsid w:val="005F5971"/>
    <w:rsid w:val="005F5FA2"/>
    <w:rsid w:val="005F6A3C"/>
    <w:rsid w:val="0060155C"/>
    <w:rsid w:val="00602FBD"/>
    <w:rsid w:val="00605337"/>
    <w:rsid w:val="00610835"/>
    <w:rsid w:val="00613C0D"/>
    <w:rsid w:val="00615451"/>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B2723"/>
    <w:rsid w:val="006C0A31"/>
    <w:rsid w:val="006C1D56"/>
    <w:rsid w:val="006C3C76"/>
    <w:rsid w:val="006D11EF"/>
    <w:rsid w:val="006D156B"/>
    <w:rsid w:val="006D16D1"/>
    <w:rsid w:val="006D2B74"/>
    <w:rsid w:val="006D33A7"/>
    <w:rsid w:val="006D4996"/>
    <w:rsid w:val="006D4BF9"/>
    <w:rsid w:val="006D7CB9"/>
    <w:rsid w:val="006F1F70"/>
    <w:rsid w:val="006F46E7"/>
    <w:rsid w:val="007026A0"/>
    <w:rsid w:val="00707349"/>
    <w:rsid w:val="0071245A"/>
    <w:rsid w:val="00713355"/>
    <w:rsid w:val="007140C7"/>
    <w:rsid w:val="00722AF4"/>
    <w:rsid w:val="00723362"/>
    <w:rsid w:val="00726BFF"/>
    <w:rsid w:val="00730300"/>
    <w:rsid w:val="00740C52"/>
    <w:rsid w:val="00741ED6"/>
    <w:rsid w:val="00742818"/>
    <w:rsid w:val="00742DA3"/>
    <w:rsid w:val="00743966"/>
    <w:rsid w:val="00746B67"/>
    <w:rsid w:val="00752215"/>
    <w:rsid w:val="007526A6"/>
    <w:rsid w:val="007530CB"/>
    <w:rsid w:val="007530F2"/>
    <w:rsid w:val="007537E3"/>
    <w:rsid w:val="00754067"/>
    <w:rsid w:val="00776295"/>
    <w:rsid w:val="00780BE6"/>
    <w:rsid w:val="00781744"/>
    <w:rsid w:val="0078363B"/>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6A22"/>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60"/>
    <w:rsid w:val="00863CAA"/>
    <w:rsid w:val="00863D05"/>
    <w:rsid w:val="00870991"/>
    <w:rsid w:val="00871539"/>
    <w:rsid w:val="008730BC"/>
    <w:rsid w:val="00873CBB"/>
    <w:rsid w:val="00873E17"/>
    <w:rsid w:val="008758B0"/>
    <w:rsid w:val="008801F1"/>
    <w:rsid w:val="008900C0"/>
    <w:rsid w:val="008B08CC"/>
    <w:rsid w:val="008B46FC"/>
    <w:rsid w:val="008C33ED"/>
    <w:rsid w:val="008C4569"/>
    <w:rsid w:val="008C5AD9"/>
    <w:rsid w:val="008C673E"/>
    <w:rsid w:val="008C7A12"/>
    <w:rsid w:val="008D0215"/>
    <w:rsid w:val="008D3DB6"/>
    <w:rsid w:val="008D5155"/>
    <w:rsid w:val="0090244A"/>
    <w:rsid w:val="00917823"/>
    <w:rsid w:val="00927D74"/>
    <w:rsid w:val="0093098C"/>
    <w:rsid w:val="00934F9C"/>
    <w:rsid w:val="00946229"/>
    <w:rsid w:val="00946F2A"/>
    <w:rsid w:val="009475D2"/>
    <w:rsid w:val="00955662"/>
    <w:rsid w:val="00961295"/>
    <w:rsid w:val="00984E69"/>
    <w:rsid w:val="00986A8C"/>
    <w:rsid w:val="009A2303"/>
    <w:rsid w:val="009A50D4"/>
    <w:rsid w:val="009B534F"/>
    <w:rsid w:val="009C7C58"/>
    <w:rsid w:val="009D28AB"/>
    <w:rsid w:val="009D5EC0"/>
    <w:rsid w:val="009D7E1B"/>
    <w:rsid w:val="009E0209"/>
    <w:rsid w:val="009E0691"/>
    <w:rsid w:val="009E219F"/>
    <w:rsid w:val="009E308A"/>
    <w:rsid w:val="009E6F28"/>
    <w:rsid w:val="009F23AD"/>
    <w:rsid w:val="009F4727"/>
    <w:rsid w:val="009F49BC"/>
    <w:rsid w:val="009F4F57"/>
    <w:rsid w:val="00A004FA"/>
    <w:rsid w:val="00A030D1"/>
    <w:rsid w:val="00A0579D"/>
    <w:rsid w:val="00A0739E"/>
    <w:rsid w:val="00A104AC"/>
    <w:rsid w:val="00A13334"/>
    <w:rsid w:val="00A14F97"/>
    <w:rsid w:val="00A156E8"/>
    <w:rsid w:val="00A16EBE"/>
    <w:rsid w:val="00A238D3"/>
    <w:rsid w:val="00A26949"/>
    <w:rsid w:val="00A30F6D"/>
    <w:rsid w:val="00A36548"/>
    <w:rsid w:val="00A43D9A"/>
    <w:rsid w:val="00A450E0"/>
    <w:rsid w:val="00A46C38"/>
    <w:rsid w:val="00A521C8"/>
    <w:rsid w:val="00A526CE"/>
    <w:rsid w:val="00A526DD"/>
    <w:rsid w:val="00A56A39"/>
    <w:rsid w:val="00A61E5F"/>
    <w:rsid w:val="00A76299"/>
    <w:rsid w:val="00A76647"/>
    <w:rsid w:val="00A800DD"/>
    <w:rsid w:val="00A80662"/>
    <w:rsid w:val="00A80AB0"/>
    <w:rsid w:val="00A81FB4"/>
    <w:rsid w:val="00A95DD8"/>
    <w:rsid w:val="00AA0D44"/>
    <w:rsid w:val="00AA2E08"/>
    <w:rsid w:val="00AA625E"/>
    <w:rsid w:val="00AB018E"/>
    <w:rsid w:val="00AB41A6"/>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21E7D"/>
    <w:rsid w:val="00C22D3F"/>
    <w:rsid w:val="00C26A2B"/>
    <w:rsid w:val="00C27C0A"/>
    <w:rsid w:val="00C31FAB"/>
    <w:rsid w:val="00C3225B"/>
    <w:rsid w:val="00C3253F"/>
    <w:rsid w:val="00C33492"/>
    <w:rsid w:val="00C35AC8"/>
    <w:rsid w:val="00C40DDE"/>
    <w:rsid w:val="00C40FF7"/>
    <w:rsid w:val="00C52564"/>
    <w:rsid w:val="00C60900"/>
    <w:rsid w:val="00C75EB8"/>
    <w:rsid w:val="00C75FB1"/>
    <w:rsid w:val="00C765AD"/>
    <w:rsid w:val="00C76B0C"/>
    <w:rsid w:val="00C848C0"/>
    <w:rsid w:val="00C8696F"/>
    <w:rsid w:val="00C87382"/>
    <w:rsid w:val="00C97163"/>
    <w:rsid w:val="00CA5681"/>
    <w:rsid w:val="00CB42DB"/>
    <w:rsid w:val="00CB57C1"/>
    <w:rsid w:val="00CB5D04"/>
    <w:rsid w:val="00CC21C1"/>
    <w:rsid w:val="00CD0104"/>
    <w:rsid w:val="00CD1770"/>
    <w:rsid w:val="00CD2A4A"/>
    <w:rsid w:val="00CD31A9"/>
    <w:rsid w:val="00CD5179"/>
    <w:rsid w:val="00CD6A0E"/>
    <w:rsid w:val="00CE4561"/>
    <w:rsid w:val="00CF6A93"/>
    <w:rsid w:val="00CF6E83"/>
    <w:rsid w:val="00D022B8"/>
    <w:rsid w:val="00D03704"/>
    <w:rsid w:val="00D03DE6"/>
    <w:rsid w:val="00D2464D"/>
    <w:rsid w:val="00D34A13"/>
    <w:rsid w:val="00D36B35"/>
    <w:rsid w:val="00D37047"/>
    <w:rsid w:val="00D37B19"/>
    <w:rsid w:val="00D46550"/>
    <w:rsid w:val="00D46B7B"/>
    <w:rsid w:val="00D47BB3"/>
    <w:rsid w:val="00D54932"/>
    <w:rsid w:val="00D64647"/>
    <w:rsid w:val="00D70C51"/>
    <w:rsid w:val="00D7665E"/>
    <w:rsid w:val="00D87D56"/>
    <w:rsid w:val="00D94D31"/>
    <w:rsid w:val="00DA05AA"/>
    <w:rsid w:val="00DA16BE"/>
    <w:rsid w:val="00DA1A03"/>
    <w:rsid w:val="00DA21AC"/>
    <w:rsid w:val="00DA2B9A"/>
    <w:rsid w:val="00DB52DE"/>
    <w:rsid w:val="00DB6892"/>
    <w:rsid w:val="00DB6BDA"/>
    <w:rsid w:val="00DC0597"/>
    <w:rsid w:val="00DC60BB"/>
    <w:rsid w:val="00DD0EA6"/>
    <w:rsid w:val="00DD6010"/>
    <w:rsid w:val="00DE1617"/>
    <w:rsid w:val="00DE6600"/>
    <w:rsid w:val="00DF27ED"/>
    <w:rsid w:val="00DF34F9"/>
    <w:rsid w:val="00DF390C"/>
    <w:rsid w:val="00DF4DE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D5575"/>
    <w:rsid w:val="00EE0AA3"/>
    <w:rsid w:val="00EE1181"/>
    <w:rsid w:val="00EE208D"/>
    <w:rsid w:val="00EE3583"/>
    <w:rsid w:val="00EE4064"/>
    <w:rsid w:val="00EE43DF"/>
    <w:rsid w:val="00EF066C"/>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6261"/>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sah\OneDrive\Escritorio\Proyecto\INNOVA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381</TotalTime>
  <Pages>13</Pages>
  <Words>4583</Words>
  <Characters>25209</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Elsa Edelisa Huashuayo Olaza</cp:lastModifiedBy>
  <cp:revision>11</cp:revision>
  <cp:lastPrinted>2024-09-23T19:13:00Z</cp:lastPrinted>
  <dcterms:created xsi:type="dcterms:W3CDTF">2025-10-24T20:23:00Z</dcterms:created>
  <dcterms:modified xsi:type="dcterms:W3CDTF">2025-10-28T21:45:00Z</dcterms:modified>
</cp:coreProperties>
</file>