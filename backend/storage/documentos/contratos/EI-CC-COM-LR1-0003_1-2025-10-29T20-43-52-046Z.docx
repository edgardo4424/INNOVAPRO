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E4A6B06" w14:textId="77777777" w:rsidR="0078471A" w:rsidRPr="00EF066C"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zona 1</w:t>
      </w:r>
    </w:p>
    <w:p w14:paraId="1801F41A" w14:textId="50D78508" w:rsidR="0078471A" w:rsidRDefault="0078471A" w:rsidP="0078471A">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r w:rsidRPr="00562049">
        <w:rPr>
          <w:bCs/>
          <w:color w:val="auto"/>
          <w:sz w:val="20"/>
          <w:szCs w:val="20"/>
        </w:rPr>
        <w:t xml:space="preserve"> m. de longitud x </w:t>
      </w:r>
      <w:r>
        <w:rPr>
          <w:bCs/>
          <w:color w:val="auto"/>
          <w:sz w:val="20"/>
          <w:szCs w:val="20"/>
        </w:rPr>
        <w:t xml:space="preserve">3.072</w:t>
      </w:r>
      <w:r w:rsidRPr="00562049">
        <w:rPr>
          <w:bCs/>
          <w:color w:val="auto"/>
          <w:sz w:val="20"/>
          <w:szCs w:val="20"/>
        </w:rPr>
        <w:t xml:space="preserve"> m. de ancho x </w:t>
      </w:r>
      <w:r>
        <w:rPr>
          <w:bCs/>
          <w:color w:val="auto"/>
          <w:sz w:val="20"/>
          <w:szCs w:val="20"/>
        </w:rPr>
        <w:t xml:space="preserve">10</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 xml:space="preserve">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EI-CC-COM-LR1-0003_1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