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081EE93B" w14:textId="77777777" w:rsidR="00EE086A" w:rsidRDefault="00EE086A" w:rsidP="0078471A">
      <w:pPr>
        <w:pStyle w:val="Default"/>
        <w:ind w:left="142"/>
        <w:jc w:val="both"/>
        <w:rPr>
          <w:b/>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spell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xml:space="preserve">EC.0900</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1</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spellEnd"/>
            <w:r w:rsidRPr="0027635D">
              <w:rPr>
                <w:color w:val="auto"/>
                <w:sz w:val="20"/>
                <w:szCs w:val="20"/>
              </w:rPr>
              <w:t/>
            </w:r>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w:t>
      </w:r>
      <w:r w:rsidRPr="0076156C">
        <w:rPr>
          <w:color w:val="auto"/>
          <w:sz w:val="20"/>
          <w:szCs w:val="20"/>
        </w:rPr>
        <w:lastRenderedPageBreak/>
        <w:t xml:space="preserve">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w:t>
      </w:r>
      <w:r w:rsidRPr="00730300">
        <w:rPr>
          <w:sz w:val="20"/>
          <w:szCs w:val="20"/>
        </w:rPr>
        <w:lastRenderedPageBreak/>
        <w:t xml:space="preserve">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xml:space="preserve">LIONEL MESSI</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C3672" w14:textId="77777777" w:rsidR="00D455B6" w:rsidRDefault="00D455B6" w:rsidP="00C02D2E">
      <w:pPr>
        <w:spacing w:after="0" w:line="240" w:lineRule="auto"/>
      </w:pPr>
      <w:r>
        <w:separator/>
      </w:r>
    </w:p>
  </w:endnote>
  <w:endnote w:type="continuationSeparator" w:id="0">
    <w:p w14:paraId="2963AE6C" w14:textId="77777777" w:rsidR="00D455B6" w:rsidRDefault="00D455B6"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33BA5" w14:textId="77777777" w:rsidR="00D455B6" w:rsidRDefault="00D455B6" w:rsidP="00C02D2E">
      <w:pPr>
        <w:spacing w:after="0" w:line="240" w:lineRule="auto"/>
      </w:pPr>
      <w:r>
        <w:separator/>
      </w:r>
    </w:p>
  </w:footnote>
  <w:footnote w:type="continuationSeparator" w:id="0">
    <w:p w14:paraId="32C2E8F8" w14:textId="77777777" w:rsidR="00D455B6" w:rsidRDefault="00D455B6"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EI-CC-COM-LR1-0004_1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xml:space="preserve">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xml:space="preserve">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xml:space="preserve">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xml:space="preserve">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6.35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55B6"/>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647</TotalTime>
  <Pages>15</Pages>
  <Words>5108</Words>
  <Characters>28098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65</cp:revision>
  <cp:lastPrinted>2024-09-23T19:13:00Z</cp:lastPrinted>
  <dcterms:created xsi:type="dcterms:W3CDTF">2025-10-24T20:23:00Z</dcterms:created>
  <dcterms:modified xsi:type="dcterms:W3CDTF">2025-10-29T22:12:00Z</dcterms:modified>
</cp:coreProperties>
</file>