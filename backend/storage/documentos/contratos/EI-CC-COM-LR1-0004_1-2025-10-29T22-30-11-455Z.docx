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081EE93B" w14:textId="77777777" w:rsidR="00EE086A" w:rsidRDefault="00EE086A" w:rsidP="0078471A">
      <w:pPr>
        <w:pStyle w:val="Default"/>
        <w:ind w:left="142"/>
        <w:jc w:val="both"/>
        <w:rPr>
          <w:b/>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1</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w:t>
      </w:r>
      <w:r w:rsidRPr="0076156C">
        <w:rPr>
          <w:color w:val="auto"/>
          <w:sz w:val="20"/>
          <w:szCs w:val="20"/>
        </w:rPr>
        <w:lastRenderedPageBreak/>
        <w:t xml:space="preserve">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w:t>
      </w:r>
      <w:r w:rsidRPr="00730300">
        <w:rPr>
          <w:sz w:val="20"/>
          <w:szCs w:val="20"/>
        </w:rPr>
        <w:lastRenderedPageBreak/>
        <w:t xml:space="preserve">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even" r:id="rId16"/>
      <w:footerReference w:type="default" r:id="rId17"/>
      <w:headerReference w:type="first" r:id="rId18"/>
      <w:footerReference w:type="first" r:id="rId19"/>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6B6C1" w14:textId="77777777" w:rsidR="0030442A" w:rsidRDefault="0030442A" w:rsidP="00C02D2E">
      <w:pPr>
        <w:spacing w:after="0" w:line="240" w:lineRule="auto"/>
      </w:pPr>
      <w:r>
        <w:separator/>
      </w:r>
    </w:p>
  </w:endnote>
  <w:endnote w:type="continuationSeparator" w:id="0">
    <w:p w14:paraId="7AB205CC" w14:textId="77777777" w:rsidR="0030442A" w:rsidRDefault="0030442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DA91" w14:textId="77777777" w:rsidR="00854B29" w:rsidRDefault="00854B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6AC1E94C">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4A5EAB">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854B29">
                                <w:pPr>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77777777" w:rsidR="004A5EAB" w:rsidRDefault="00854B29" w:rsidP="004A5EAB">
                                <w:pPr>
                                  <w:spacing w:after="0"/>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______________________________</w:t>
                                </w:r>
                              </w:p>
                              <w:p w14:paraId="2736C377" w14:textId="3BC5694E" w:rsidR="00854B29" w:rsidRDefault="00854B29" w:rsidP="004A5EAB">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4A5EAB">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gramStart"/>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roofErr w:type="gram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4A5EAB">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854B29">
                          <w:pPr>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77777777" w:rsidR="004A5EAB" w:rsidRDefault="00854B29" w:rsidP="004A5EAB">
                          <w:pPr>
                            <w:spacing w:after="0"/>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______________________________</w:t>
                          </w:r>
                        </w:p>
                        <w:p w14:paraId="2736C377" w14:textId="3BC5694E" w:rsidR="00854B29" w:rsidRDefault="00854B29" w:rsidP="004A5EAB">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4A5EAB">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gramStart"/>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roofErr w:type="gramEnd"/>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46047CE3"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FB440" w14:textId="77777777" w:rsidR="00854B29" w:rsidRDefault="00854B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BD0F7" w14:textId="77777777" w:rsidR="0030442A" w:rsidRDefault="0030442A" w:rsidP="00C02D2E">
      <w:pPr>
        <w:spacing w:after="0" w:line="240" w:lineRule="auto"/>
      </w:pPr>
      <w:r>
        <w:separator/>
      </w:r>
    </w:p>
  </w:footnote>
  <w:footnote w:type="continuationSeparator" w:id="0">
    <w:p w14:paraId="63FBC70E" w14:textId="77777777" w:rsidR="0030442A" w:rsidRDefault="0030442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EI-CC-COM-LR1-0004_1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95.95pt;height:648.45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442A"/>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658</TotalTime>
  <Pages>15</Pages>
  <Words>5108</Words>
  <Characters>28098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69</cp:revision>
  <cp:lastPrinted>2024-09-23T19:13:00Z</cp:lastPrinted>
  <dcterms:created xsi:type="dcterms:W3CDTF">2025-10-24T20:23:00Z</dcterms:created>
  <dcterms:modified xsi:type="dcterms:W3CDTF">2025-10-29T22:30:00Z</dcterms:modified>
</cp:coreProperties>
</file>