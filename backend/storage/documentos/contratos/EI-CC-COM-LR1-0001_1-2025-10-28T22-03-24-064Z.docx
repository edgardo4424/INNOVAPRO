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61E59" w14:textId="77777777" w:rsidR="00341DED" w:rsidRDefault="00341DED" w:rsidP="00781744">
      <w:pPr>
        <w:pStyle w:val="Default"/>
        <w:ind w:left="-284"/>
        <w:rPr>
          <w:color w:val="auto"/>
          <w:sz w:val="20"/>
          <w:szCs w:val="20"/>
        </w:rPr>
      </w:pPr>
    </w:p>
    <w:p w14:paraId="5677145F" w14:textId="77777777" w:rsidR="00623208" w:rsidRDefault="00623208" w:rsidP="00781744">
      <w:pPr>
        <w:pStyle w:val="Default"/>
        <w:ind w:left="-284"/>
        <w:rPr>
          <w:color w:val="auto"/>
          <w:sz w:val="20"/>
          <w:szCs w:val="20"/>
        </w:rPr>
      </w:pPr>
    </w:p>
    <w:p w14:paraId="31556AC3" w14:textId="77777777" w:rsidR="00DB6BDA" w:rsidRPr="00562049" w:rsidRDefault="00DB6BDA" w:rsidP="00781744">
      <w:pPr>
        <w:pStyle w:val="Default"/>
        <w:ind w:left="-284"/>
        <w:rPr>
          <w:color w:val="auto"/>
          <w:sz w:val="20"/>
          <w:szCs w:val="20"/>
        </w:rPr>
      </w:pPr>
    </w:p>
    <w:p w14:paraId="34ED840C" w14:textId="344E6EA3" w:rsidR="004A05C7" w:rsidRPr="0060231B" w:rsidRDefault="004A05C7" w:rsidP="004A05C7">
      <w:pPr>
        <w:pStyle w:val="Default"/>
        <w:ind w:left="-284"/>
        <w:rPr>
          <w:color w:val="auto"/>
          <w:szCs w:val="20"/>
        </w:rPr>
      </w:pPr>
      <w:r>
        <w:rPr>
          <w:color w:val="auto"/>
          <w:szCs w:val="20"/>
        </w:rPr>
        <w:t/>
      </w:r>
      <w:r w:rsidRPr="0060231B">
        <w:rPr>
          <w:color w:val="auto"/>
          <w:szCs w:val="20"/>
        </w:rPr>
        <w:t xml:space="preserve">Lima, </w:t>
      </w:r>
      <w:r>
        <w:rPr>
          <w:color w:val="auto"/>
          <w:szCs w:val="20"/>
        </w:rPr>
        <w:t xml:space="preserve">28</w:t>
      </w:r>
      <w:r w:rsidRPr="0060231B">
        <w:rPr>
          <w:color w:val="auto"/>
          <w:szCs w:val="20"/>
        </w:rPr>
        <w:t xml:space="preserve"> de </w:t>
      </w:r>
      <w:r>
        <w:rPr>
          <w:color w:val="auto"/>
          <w:szCs w:val="20"/>
        </w:rPr>
        <w:t xml:space="preserve">Octubre </w:t>
      </w:r>
      <w:r w:rsidRPr="0060231B">
        <w:rPr>
          <w:color w:val="auto"/>
          <w:szCs w:val="20"/>
        </w:rPr>
        <w:t xml:space="preserve">del </w:t>
      </w:r>
      <w:r>
        <w:rPr>
          <w:color w:val="auto"/>
          <w:szCs w:val="20"/>
        </w:rPr>
        <w:t xml:space="preserve">2025</w:t>
      </w:r>
      <w:r w:rsidR="00AA0D44">
        <w:rPr>
          <w:color w:val="auto"/>
          <w:szCs w:val="20"/>
        </w:rPr>
        <w:t/>
      </w:r>
      <w:r>
        <w:rPr>
          <w:color w:val="auto"/>
          <w:szCs w:val="20"/>
        </w:rPr>
        <w:t/>
      </w:r>
    </w:p>
    <w:p w14:paraId="16EF8599" w14:textId="77777777" w:rsidR="00781744" w:rsidRPr="00562049" w:rsidRDefault="00CD0104" w:rsidP="00CD0104">
      <w:pPr>
        <w:tabs>
          <w:tab w:val="left" w:pos="5160"/>
        </w:tabs>
        <w:autoSpaceDE w:val="0"/>
        <w:autoSpaceDN w:val="0"/>
        <w:adjustRightInd w:val="0"/>
        <w:spacing w:after="0" w:line="240" w:lineRule="auto"/>
        <w:ind w:left="-284"/>
        <w:rPr>
          <w:rFonts w:cs="Calibri"/>
          <w:b/>
          <w:bCs/>
          <w:sz w:val="20"/>
          <w:szCs w:val="20"/>
        </w:rPr>
      </w:pPr>
      <w:r>
        <w:rPr>
          <w:rFonts w:cs="Calibri"/>
          <w:b/>
          <w:bCs/>
          <w:sz w:val="20"/>
          <w:szCs w:val="20"/>
        </w:rPr>
        <w:tab/>
      </w:r>
    </w:p>
    <w:p w14:paraId="7DE4EBC3" w14:textId="77777777" w:rsidR="00781744" w:rsidRPr="00562049" w:rsidRDefault="00781744" w:rsidP="00781744">
      <w:pPr>
        <w:pStyle w:val="Default"/>
        <w:ind w:left="-284"/>
        <w:rPr>
          <w:color w:val="auto"/>
          <w:sz w:val="20"/>
          <w:szCs w:val="20"/>
        </w:rPr>
      </w:pPr>
    </w:p>
    <w:p w14:paraId="523585FC" w14:textId="77777777" w:rsidR="00781744" w:rsidRPr="00562049" w:rsidRDefault="00781744" w:rsidP="00781744">
      <w:pPr>
        <w:pStyle w:val="Default"/>
        <w:ind w:left="-284"/>
        <w:rPr>
          <w:color w:val="auto"/>
          <w:sz w:val="20"/>
          <w:szCs w:val="20"/>
        </w:rPr>
      </w:pPr>
    </w:p>
    <w:p w14:paraId="6A61EEFC" w14:textId="77777777" w:rsidR="00781744" w:rsidRPr="00D94D31" w:rsidRDefault="00781744" w:rsidP="00781744">
      <w:pPr>
        <w:pStyle w:val="Default"/>
        <w:ind w:left="-284"/>
      </w:pPr>
    </w:p>
    <w:p w14:paraId="4A1A1C9A" w14:textId="77777777" w:rsidR="00781744" w:rsidRPr="00D94D31" w:rsidRDefault="00781744" w:rsidP="00781744">
      <w:pPr>
        <w:pStyle w:val="Default"/>
        <w:ind w:left="-284"/>
      </w:pPr>
      <w:r w:rsidRPr="00D94D31">
        <w:t>Estimado</w:t>
      </w:r>
      <w:r>
        <w:t>s</w:t>
      </w:r>
      <w:r w:rsidRPr="00D94D31">
        <w:t xml:space="preserve"> Señores: </w:t>
      </w:r>
    </w:p>
    <w:p w14:paraId="66C81EBA" w14:textId="77777777" w:rsidR="00781744" w:rsidRPr="00D94D31" w:rsidRDefault="00781744" w:rsidP="00781744">
      <w:pPr>
        <w:pStyle w:val="Default"/>
        <w:ind w:left="-284"/>
      </w:pPr>
      <w:r w:rsidRPr="00D94D31">
        <w:t>Atención:</w:t>
      </w:r>
    </w:p>
    <w:p w14:paraId="264FBD28" w14:textId="77777777" w:rsidR="00781744" w:rsidRPr="00D94D31" w:rsidRDefault="00781744" w:rsidP="00781744">
      <w:pPr>
        <w:pStyle w:val="Default"/>
        <w:ind w:left="-284"/>
      </w:pPr>
    </w:p>
    <w:p w14:paraId="5C187D79"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329271E9" w14:textId="77777777" w:rsidR="00781744" w:rsidRPr="00D94D31" w:rsidRDefault="00781744" w:rsidP="00781744">
      <w:pPr>
        <w:pStyle w:val="Default"/>
        <w:ind w:left="-284"/>
        <w:jc w:val="both"/>
      </w:pPr>
    </w:p>
    <w:p w14:paraId="3728C126"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3186AFEA" w14:textId="77777777" w:rsidR="00781744" w:rsidRPr="00D94D31" w:rsidRDefault="00781744" w:rsidP="00781744">
      <w:pPr>
        <w:pStyle w:val="Default"/>
        <w:ind w:left="-284"/>
        <w:jc w:val="both"/>
      </w:pPr>
    </w:p>
    <w:p w14:paraId="17176712" w14:textId="77777777" w:rsidR="00781744" w:rsidRPr="00D94D31" w:rsidRDefault="00781744" w:rsidP="00781744">
      <w:pPr>
        <w:pStyle w:val="Default"/>
        <w:ind w:left="-284"/>
        <w:jc w:val="both"/>
      </w:pPr>
    </w:p>
    <w:p w14:paraId="77D9E6D1"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7D78D27D" w14:textId="77777777" w:rsidR="00781744" w:rsidRPr="00D94D31" w:rsidRDefault="00781744" w:rsidP="00781744">
      <w:pPr>
        <w:pStyle w:val="Default"/>
        <w:ind w:left="-284"/>
      </w:pPr>
    </w:p>
    <w:p w14:paraId="1F2FFB46" w14:textId="77777777" w:rsidR="00781744" w:rsidRPr="00D94D31" w:rsidRDefault="00781744" w:rsidP="00781744">
      <w:pPr>
        <w:pStyle w:val="Default"/>
        <w:tabs>
          <w:tab w:val="left" w:pos="6330"/>
        </w:tabs>
        <w:ind w:left="-284"/>
      </w:pPr>
      <w:r w:rsidRPr="00D94D31">
        <w:t>Muy atentamente,</w:t>
      </w:r>
      <w:r>
        <w:tab/>
      </w:r>
    </w:p>
    <w:p w14:paraId="0EC77BA2" w14:textId="77777777" w:rsidR="00781744" w:rsidRPr="00562049" w:rsidRDefault="00781744" w:rsidP="00781744">
      <w:pPr>
        <w:pStyle w:val="Default"/>
        <w:ind w:left="-284"/>
        <w:rPr>
          <w:color w:val="auto"/>
        </w:rPr>
      </w:pPr>
    </w:p>
    <w:p w14:paraId="15DEA91B" w14:textId="77777777" w:rsidR="00781744" w:rsidRPr="00562049" w:rsidRDefault="00781744" w:rsidP="00781744">
      <w:pPr>
        <w:pStyle w:val="Default"/>
        <w:ind w:left="-284"/>
        <w:rPr>
          <w:color w:val="auto"/>
        </w:rPr>
      </w:pPr>
    </w:p>
    <w:p w14:paraId="1A0A2D94" w14:textId="77777777" w:rsidR="00781744" w:rsidRPr="00562049" w:rsidRDefault="00781744" w:rsidP="00781744">
      <w:pPr>
        <w:pStyle w:val="Default"/>
        <w:ind w:left="-284"/>
        <w:rPr>
          <w:color w:val="auto"/>
        </w:rPr>
      </w:pPr>
      <w:r w:rsidRPr="00562049">
        <w:rPr>
          <w:noProof/>
          <w:color w:val="auto"/>
        </w:rPr>
        <w:drawing>
          <wp:inline distT="0" distB="0" distL="0" distR="0" wp14:anchorId="6936E3BA" wp14:editId="79CB490F">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13834628"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2E2739A2"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1DAD22C"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2BD9F0D" w14:textId="77777777" w:rsidR="00781744" w:rsidRPr="00562049" w:rsidRDefault="00781744" w:rsidP="00781744">
      <w:pPr>
        <w:pStyle w:val="Default"/>
        <w:ind w:left="-284"/>
        <w:rPr>
          <w:color w:val="auto"/>
        </w:rPr>
      </w:pPr>
    </w:p>
    <w:p w14:paraId="2F8B90FD" w14:textId="77777777" w:rsidR="009E219F" w:rsidRDefault="009E219F" w:rsidP="00D64647">
      <w:pPr>
        <w:pStyle w:val="Default"/>
        <w:jc w:val="center"/>
        <w:rPr>
          <w:rFonts w:asciiTheme="minorHAnsi" w:hAnsiTheme="minorHAnsi" w:cstheme="minorHAnsi"/>
          <w:b/>
          <w:bCs/>
          <w:u w:val="single"/>
        </w:rPr>
      </w:pPr>
    </w:p>
    <w:p w14:paraId="1845F688" w14:textId="77777777" w:rsidR="00623208" w:rsidRDefault="00623208" w:rsidP="00D64647">
      <w:pPr>
        <w:pStyle w:val="Default"/>
        <w:jc w:val="center"/>
        <w:rPr>
          <w:rFonts w:asciiTheme="minorHAnsi" w:hAnsiTheme="minorHAnsi" w:cstheme="minorHAnsi"/>
          <w:b/>
          <w:bCs/>
          <w:u w:val="single"/>
        </w:rPr>
      </w:pPr>
    </w:p>
    <w:p w14:paraId="4F0F70DC" w14:textId="77777777" w:rsidR="00D64647" w:rsidRDefault="00D64647" w:rsidP="00D64647">
      <w:pPr>
        <w:pStyle w:val="Default"/>
        <w:jc w:val="center"/>
        <w:rPr>
          <w:rFonts w:asciiTheme="minorHAnsi" w:hAnsiTheme="minorHAnsi" w:cstheme="minorHAnsi"/>
          <w:b/>
          <w:bCs/>
          <w:color w:val="auto"/>
          <w:u w:val="single"/>
        </w:rPr>
      </w:pPr>
      <w:r>
        <w:rPr>
          <w:rFonts w:asciiTheme="minorHAnsi" w:hAnsiTheme="minorHAnsi" w:cstheme="minorHAnsi"/>
          <w:b/>
          <w:bCs/>
          <w:u w:val="single"/>
        </w:rPr>
        <w:t xml:space="preserve">CONTRATO DE </w:t>
      </w:r>
      <w:r>
        <w:rPr>
          <w:rFonts w:asciiTheme="minorHAnsi" w:hAnsiTheme="minorHAnsi" w:cstheme="minorHAnsi"/>
          <w:b/>
          <w:bCs/>
          <w:color w:val="auto"/>
          <w:u w:val="single"/>
        </w:rPr>
        <w:t>ALQUILER DE MATERIAL</w:t>
      </w:r>
    </w:p>
    <w:p w14:paraId="1E697D44" w14:textId="77777777" w:rsidR="009A50D4" w:rsidRDefault="009A50D4" w:rsidP="009A50D4">
      <w:pPr>
        <w:pStyle w:val="Default"/>
        <w:jc w:val="center"/>
        <w:rPr>
          <w:rFonts w:asciiTheme="minorHAnsi" w:hAnsiTheme="minorHAnsi" w:cstheme="minorHAnsi"/>
          <w:b/>
          <w:bCs/>
          <w:color w:val="auto"/>
          <w:sz w:val="20"/>
          <w:szCs w:val="20"/>
          <w:u w:val="single"/>
        </w:rPr>
      </w:pPr>
    </w:p>
    <w:p w14:paraId="4FF76F45"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6274948A" w14:textId="77777777" w:rsidR="009A50D4" w:rsidRDefault="009A50D4" w:rsidP="009A50D4">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2A69EB14" w14:textId="32299C72" w:rsidR="003824EC" w:rsidRDefault="003824EC" w:rsidP="003824EC">
      <w:pPr>
        <w:pStyle w:val="Prrafodelista"/>
        <w:spacing w:after="0" w:line="240" w:lineRule="auto"/>
        <w:ind w:left="142"/>
        <w:jc w:val="both"/>
        <w:rPr>
          <w:rFonts w:cs="Calibri"/>
          <w:color w:val="000000"/>
          <w:sz w:val="20"/>
          <w:szCs w:val="20"/>
        </w:rPr>
      </w:pPr>
      <w:r>
        <w:rPr>
          <w:rFonts w:cs="Calibri"/>
          <w:color w:val="000000"/>
          <w:sz w:val="20"/>
          <w:szCs w:val="20"/>
          <w:u w:val="single"/>
        </w:rPr>
        <w:t>gaa</w:t>
      </w:r>
    </w:p>
    <w:p w14:paraId="3A64F729" w14:textId="77777777" w:rsidR="000A2986" w:rsidRPr="000A2986" w:rsidRDefault="000A2986" w:rsidP="000A2986">
      <w:pPr>
        <w:pStyle w:val="Default"/>
        <w:ind w:left="-284"/>
        <w:jc w:val="both"/>
        <w:rPr>
          <w:bCs/>
          <w:color w:val="auto"/>
          <w:sz w:val="20"/>
          <w:szCs w:val="20"/>
        </w:rPr>
      </w:pPr>
    </w:p>
    <w:p w14:paraId="3F79BC69" w14:textId="77777777" w:rsidR="00781744" w:rsidRPr="00562049" w:rsidRDefault="00781744" w:rsidP="00781744">
      <w:pPr>
        <w:pStyle w:val="Default"/>
        <w:ind w:left="-284"/>
        <w:jc w:val="both"/>
        <w:rPr>
          <w:bCs/>
          <w:color w:val="auto"/>
          <w:sz w:val="20"/>
          <w:szCs w:val="20"/>
          <w:u w:val="single"/>
        </w:rPr>
      </w:pPr>
      <w:r w:rsidRPr="00562049">
        <w:rPr>
          <w:bCs/>
          <w:color w:val="auto"/>
          <w:sz w:val="20"/>
          <w:szCs w:val="20"/>
          <w:u w:val="single"/>
        </w:rPr>
        <w:t>NOTA:</w:t>
      </w:r>
    </w:p>
    <w:p w14:paraId="3C3DEFC5" w14:textId="77777777" w:rsidR="00781744" w:rsidRPr="00562049" w:rsidRDefault="00781744" w:rsidP="00781744">
      <w:pPr>
        <w:pStyle w:val="Default"/>
        <w:ind w:left="-284"/>
        <w:jc w:val="both"/>
        <w:rPr>
          <w:bCs/>
          <w:color w:val="auto"/>
          <w:sz w:val="20"/>
          <w:szCs w:val="20"/>
        </w:rPr>
      </w:pPr>
    </w:p>
    <w:p w14:paraId="2F243A6D"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tiempo mínimo de alquiler es 30 días naturales y no existe la posibilidad de ningún tipo de descuento por no haber utilizado el material durante el periodo de alquiler.  A partir de los 30 días de alquiler, se facturará los días naturales que el material esté en poder del arrendatario.</w:t>
      </w:r>
    </w:p>
    <w:p w14:paraId="1BE2239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equipo por suministrar no incluye accesorios consumibles. ENCOFRADOS INNOVA S.A.C informará al Cliente la cantidad de anclajes necesarios para el pedido. Si el Cliente solicita los consumibles, el precio es de S/15.00 + IGV cada unidad.</w:t>
      </w:r>
    </w:p>
    <w:p w14:paraId="4D7D2AD5" w14:textId="77777777" w:rsidR="00781744" w:rsidRPr="004018DF"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Esta oferta tiene un tiempo de validez de 15 días, y fue elaborada en base a los documentos enviados por el Cliente. </w:t>
      </w:r>
    </w:p>
    <w:p w14:paraId="55E0FD54" w14:textId="77777777" w:rsidR="004F43B2" w:rsidRDefault="004F43B2" w:rsidP="004F43B2">
      <w:pPr>
        <w:pStyle w:val="Default"/>
        <w:numPr>
          <w:ilvl w:val="0"/>
          <w:numId w:val="12"/>
        </w:numPr>
        <w:ind w:left="284" w:hanging="284"/>
        <w:jc w:val="both"/>
        <w:rPr>
          <w:bCs/>
          <w:color w:val="auto"/>
          <w:sz w:val="20"/>
          <w:szCs w:val="20"/>
        </w:rPr>
      </w:pPr>
      <w:r w:rsidRPr="004F43B2">
        <w:rPr>
          <w:bCs/>
          <w:color w:val="auto"/>
          <w:sz w:val="20"/>
          <w:szCs w:val="20"/>
        </w:rPr>
        <w:t xml:space="preserve">Una vez el </w:t>
      </w:r>
      <w:r w:rsidR="00986A8C">
        <w:rPr>
          <w:bCs/>
          <w:color w:val="auto"/>
          <w:sz w:val="20"/>
          <w:szCs w:val="20"/>
        </w:rPr>
        <w:t>C</w:t>
      </w:r>
      <w:r w:rsidRPr="004F43B2">
        <w:rPr>
          <w:bCs/>
          <w:color w:val="auto"/>
          <w:sz w:val="20"/>
          <w:szCs w:val="20"/>
        </w:rPr>
        <w:t xml:space="preserve">liente devuelva los equipos a nuestros almacenes, </w:t>
      </w:r>
      <w:r w:rsidRPr="004F43B2">
        <w:rPr>
          <w:bCs/>
          <w:color w:val="auto"/>
          <w:sz w:val="20"/>
          <w:szCs w:val="20"/>
          <w:u w:val="single"/>
        </w:rPr>
        <w:t xml:space="preserve">ENCOFRADOS INNOVA S.A.C. no cobrará la limpieza, reparación o mantenimiento de </w:t>
      </w:r>
      <w:r w:rsidR="00E05E9B" w:rsidRPr="004F43B2">
        <w:rPr>
          <w:bCs/>
          <w:color w:val="auto"/>
          <w:sz w:val="20"/>
          <w:szCs w:val="20"/>
          <w:u w:val="single"/>
        </w:rPr>
        <w:t>estos</w:t>
      </w:r>
      <w:r w:rsidRPr="004F43B2">
        <w:rPr>
          <w:bCs/>
          <w:color w:val="auto"/>
          <w:sz w:val="20"/>
          <w:szCs w:val="20"/>
        </w:rPr>
        <w:t>.</w:t>
      </w:r>
      <w:r>
        <w:rPr>
          <w:bCs/>
          <w:color w:val="auto"/>
          <w:sz w:val="20"/>
          <w:szCs w:val="20"/>
        </w:rPr>
        <w:t xml:space="preserve"> </w:t>
      </w:r>
      <w:r w:rsidRPr="004F43B2">
        <w:rPr>
          <w:bCs/>
          <w:color w:val="auto"/>
          <w:sz w:val="20"/>
          <w:szCs w:val="20"/>
        </w:rPr>
        <w:t>No incluye reparaciones por ausencia de algún componente del equipo, daños irreversibles que exija cambio al haberse afectado propiedades geométricas, físicas o mecánicas de este.</w:t>
      </w:r>
    </w:p>
    <w:p w14:paraId="33635216" w14:textId="77777777" w:rsid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 xml:space="preserve">Para la devolución del material la carga en obra, hasta subir todo el equipo en el camión, es por cuenta del Cliente. El Cliente deberá enviar un encargado de obra al almacén de ENCOFRADOS INNOVA S.A.C 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w:t>
      </w:r>
      <w:r w:rsidRPr="004F43B2">
        <w:rPr>
          <w:bCs/>
          <w:color w:val="auto"/>
          <w:sz w:val="20"/>
          <w:szCs w:val="20"/>
        </w:rPr>
        <w:lastRenderedPageBreak/>
        <w:t>personal de ENCOFRADOS INNOVA SAC en nuestro almacén.</w:t>
      </w:r>
    </w:p>
    <w:p w14:paraId="0450F647" w14:textId="77777777" w:rsidR="00781744" w:rsidRP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El estado del material en la devolución se verificará en el Almacén de ENCOFRADOS INNOVA S.A.C, ya que es el único lugar donde se pueden revisar a fondo los posibles problemas que tengan las piezas devueltas. Una vez revisado el equipo, en caso de encontrar fallas irreparables, será comunicado mediante un informe al Cliente. La recepción de estos equipos por parte del transportista de ENCOFRADOS INNOVA S.A.C o del Cliente no implica su correcto estado ya que las observaciones a los mismos serán realizadas por un técnico especialista de ENCOFRADOS INNOVA S.A.C en nuestro taller, para lo cual el Cliente está obligado en enviar a un representante de su empresa para verificar cómo se realiza dicho chequeo. En caso el Cliente no cumpla con la obligación antes mencionada (enviar personal para participar en la recepción y chequeo del equipo en nuestros almacenes), asume todo tipo de responsabilidad que se amerite de dicha ausencia, debido a que ENCOFRADOS INNOVA S.A.C. no estará obligado a reprogramar ni retrasar la emisión del respectivo informe por el estado de los equipos, ya que las operaciones de descarga en almacén no se pueden detener una vez los camiones ingresan con devoluciones.</w:t>
      </w:r>
    </w:p>
    <w:p w14:paraId="3104C4E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El horario de atención del Almacén es de lunes a viernes de 8:00 am a </w:t>
      </w:r>
      <w:r w:rsidR="004F43B2">
        <w:rPr>
          <w:bCs/>
          <w:color w:val="auto"/>
          <w:sz w:val="20"/>
          <w:szCs w:val="20"/>
        </w:rPr>
        <w:t>12</w:t>
      </w:r>
      <w:r w:rsidRPr="00562049">
        <w:rPr>
          <w:bCs/>
          <w:color w:val="auto"/>
          <w:sz w:val="20"/>
          <w:szCs w:val="20"/>
        </w:rPr>
        <w:t xml:space="preserve">:00 p.m. y de </w:t>
      </w:r>
      <w:r w:rsidR="004F43B2">
        <w:rPr>
          <w:bCs/>
          <w:color w:val="auto"/>
          <w:sz w:val="20"/>
          <w:szCs w:val="20"/>
        </w:rPr>
        <w:t>1</w:t>
      </w:r>
      <w:r w:rsidRPr="00562049">
        <w:rPr>
          <w:bCs/>
          <w:color w:val="auto"/>
          <w:sz w:val="20"/>
          <w:szCs w:val="20"/>
        </w:rPr>
        <w:t xml:space="preserve">:00 p.m. a 5:00 p.m. </w:t>
      </w:r>
    </w:p>
    <w:p w14:paraId="1F03AEB6" w14:textId="77777777" w:rsidR="00EC2ACC" w:rsidRDefault="00EC2ACC" w:rsidP="00781744">
      <w:pPr>
        <w:pStyle w:val="Default"/>
        <w:ind w:left="-284"/>
        <w:rPr>
          <w:b/>
          <w:bCs/>
          <w:color w:val="auto"/>
          <w:sz w:val="20"/>
          <w:szCs w:val="20"/>
          <w:u w:val="single"/>
        </w:rPr>
      </w:pPr>
    </w:p>
    <w:p w14:paraId="6B524432" w14:textId="77777777" w:rsidR="00EC2ACC" w:rsidRDefault="00EC2ACC" w:rsidP="00781744">
      <w:pPr>
        <w:pStyle w:val="Default"/>
        <w:ind w:left="-284"/>
        <w:rPr>
          <w:b/>
          <w:bCs/>
          <w:color w:val="auto"/>
          <w:sz w:val="20"/>
          <w:szCs w:val="20"/>
          <w:u w:val="single"/>
        </w:rPr>
      </w:pPr>
    </w:p>
    <w:p w14:paraId="4E0F2853" w14:textId="77777777" w:rsidR="004A05C7" w:rsidRPr="00562049" w:rsidRDefault="004A05C7" w:rsidP="004A05C7">
      <w:pPr>
        <w:pStyle w:val="Default"/>
        <w:ind w:left="-284"/>
        <w:rPr>
          <w:b/>
          <w:bCs/>
          <w:color w:val="auto"/>
          <w:sz w:val="20"/>
          <w:szCs w:val="20"/>
          <w:u w:val="single"/>
        </w:rPr>
      </w:pPr>
      <w:r w:rsidRPr="00562049">
        <w:rPr>
          <w:b/>
          <w:bCs/>
          <w:color w:val="auto"/>
          <w:sz w:val="20"/>
          <w:szCs w:val="20"/>
          <w:u w:val="single"/>
        </w:rPr>
        <w:t>CONDICIONES DE ALQUILER</w:t>
      </w:r>
    </w:p>
    <w:p w14:paraId="67A3C845" w14:textId="77777777" w:rsidR="009A50D4" w:rsidRDefault="009A50D4" w:rsidP="009A50D4">
      <w:pPr>
        <w:pStyle w:val="Default"/>
        <w:jc w:val="both"/>
        <w:rPr>
          <w:bCs/>
          <w:color w:val="auto"/>
          <w:sz w:val="20"/>
          <w:szCs w:val="20"/>
        </w:rPr>
      </w:pPr>
    </w:p>
    <w:p w14:paraId="1146E44C" w14:textId="77777777" w:rsidR="001379A1" w:rsidRDefault="001379A1" w:rsidP="009A50D4">
      <w:pPr>
        <w:pStyle w:val="Default"/>
        <w:jc w:val="both"/>
        <w:rPr>
          <w:bCs/>
          <w:color w:val="auto"/>
          <w:sz w:val="20"/>
          <w:szCs w:val="20"/>
        </w:rPr>
      </w:pPr>
    </w:p>
    <w:p w14:paraId="67B0FA4B" w14:textId="77777777" w:rsidR="00781744" w:rsidRPr="00562049" w:rsidRDefault="00781744" w:rsidP="00781744">
      <w:pPr>
        <w:pStyle w:val="Default"/>
        <w:numPr>
          <w:ilvl w:val="0"/>
          <w:numId w:val="1"/>
        </w:numPr>
        <w:spacing w:after="240"/>
        <w:ind w:left="-284" w:right="-518"/>
        <w:rPr>
          <w:b/>
          <w:bCs/>
          <w:color w:val="auto"/>
          <w:sz w:val="20"/>
          <w:szCs w:val="20"/>
        </w:rPr>
      </w:pPr>
      <w:r w:rsidRPr="00562049">
        <w:rPr>
          <w:b/>
          <w:bCs/>
          <w:color w:val="auto"/>
          <w:sz w:val="20"/>
          <w:szCs w:val="20"/>
        </w:rPr>
        <w:t>TÉRMINOS Y CONDICIONES DEL ARRENDAMIENTO</w:t>
      </w:r>
    </w:p>
    <w:p w14:paraId="0B7F026A"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color w:val="auto"/>
          <w:sz w:val="20"/>
          <w:szCs w:val="20"/>
        </w:rPr>
        <w:t>LA VALIDEZ DE LA OFERTA</w:t>
      </w:r>
      <w:r w:rsidRPr="00562049">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28C56F4" w14:textId="77777777" w:rsidR="006C3C76" w:rsidRDefault="00781744" w:rsidP="006C3C76">
      <w:pPr>
        <w:pStyle w:val="Default"/>
        <w:numPr>
          <w:ilvl w:val="0"/>
          <w:numId w:val="15"/>
        </w:numPr>
        <w:ind w:left="284" w:right="-518" w:hanging="284"/>
        <w:jc w:val="both"/>
        <w:rPr>
          <w:b/>
          <w:bCs/>
          <w:color w:val="auto"/>
          <w:sz w:val="20"/>
          <w:szCs w:val="20"/>
        </w:rPr>
      </w:pPr>
      <w:r w:rsidRPr="00562049">
        <w:rPr>
          <w:b/>
          <w:color w:val="auto"/>
          <w:sz w:val="20"/>
          <w:szCs w:val="20"/>
        </w:rPr>
        <w:t xml:space="preserve">PLAZO DE ENTREGA: </w:t>
      </w:r>
      <w:r w:rsidRPr="00562049">
        <w:rPr>
          <w:color w:val="auto"/>
          <w:sz w:val="20"/>
          <w:szCs w:val="20"/>
        </w:rPr>
        <w:t>Se regirá según lo coordinado con el Comercial/ Representante de ENCOFRADOS INNOVA S.A.C y posterior a la entrega de los requisitos solicitados al Cliente. Luego de definida la fecha de Entrega del equipo, el Cliente tendrá un plazo máximo de 2 días hábiles para recoger los equipos en el almacén de ENCOFRADOS INNOVA S.A.C o, en el caso que haya contratado adicionalmente el servicio de transporte debe solicitar su entrega cómo máximo en 2 días hábiles.</w:t>
      </w:r>
    </w:p>
    <w:p w14:paraId="7CF09C30" w14:textId="77777777" w:rsidR="006C3C76" w:rsidRPr="006C3C76" w:rsidRDefault="00BD7C55" w:rsidP="006C3C76">
      <w:pPr>
        <w:pStyle w:val="Default"/>
        <w:spacing w:after="240"/>
        <w:ind w:left="284" w:right="-518"/>
        <w:jc w:val="both"/>
        <w:rPr>
          <w:b/>
          <w:bCs/>
          <w:color w:val="auto"/>
          <w:sz w:val="20"/>
          <w:szCs w:val="20"/>
        </w:rPr>
      </w:pPr>
      <w:r>
        <w:rPr>
          <w:color w:val="auto"/>
          <w:sz w:val="20"/>
          <w:szCs w:val="20"/>
        </w:rPr>
        <w:t>En</w:t>
      </w:r>
      <w:r w:rsidR="006C3C76">
        <w:rPr>
          <w:color w:val="auto"/>
          <w:sz w:val="20"/>
          <w:szCs w:val="20"/>
        </w:rPr>
        <w:t xml:space="preserve"> caso </w:t>
      </w:r>
      <w:r>
        <w:rPr>
          <w:color w:val="auto"/>
          <w:sz w:val="20"/>
          <w:szCs w:val="20"/>
        </w:rPr>
        <w:t xml:space="preserve">de que </w:t>
      </w:r>
      <w:r w:rsidR="006C3C76">
        <w:rPr>
          <w:color w:val="auto"/>
          <w:sz w:val="20"/>
          <w:szCs w:val="20"/>
        </w:rPr>
        <w:t>el Cliente</w:t>
      </w:r>
      <w:r>
        <w:rPr>
          <w:color w:val="auto"/>
          <w:sz w:val="20"/>
          <w:szCs w:val="20"/>
        </w:rPr>
        <w:t xml:space="preserve"> requiera el </w:t>
      </w:r>
      <w:r w:rsidR="006C3C76" w:rsidRPr="006C3C76">
        <w:rPr>
          <w:color w:val="auto"/>
          <w:sz w:val="20"/>
          <w:szCs w:val="20"/>
        </w:rPr>
        <w:t>servicio de capacitación</w:t>
      </w:r>
      <w:r>
        <w:rPr>
          <w:color w:val="auto"/>
          <w:sz w:val="20"/>
          <w:szCs w:val="20"/>
        </w:rPr>
        <w:t xml:space="preserve"> para los equipos entregados, </w:t>
      </w:r>
      <w:r w:rsidR="006C3C76" w:rsidRPr="006C3C76">
        <w:rPr>
          <w:color w:val="auto"/>
          <w:sz w:val="20"/>
          <w:szCs w:val="20"/>
        </w:rPr>
        <w:t>este debe ser solicitado con 48</w:t>
      </w:r>
      <w:r w:rsidR="0006798F">
        <w:rPr>
          <w:color w:val="auto"/>
          <w:sz w:val="20"/>
          <w:szCs w:val="20"/>
        </w:rPr>
        <w:t xml:space="preserve"> </w:t>
      </w:r>
      <w:r w:rsidR="006C3C76">
        <w:rPr>
          <w:color w:val="auto"/>
          <w:sz w:val="20"/>
          <w:szCs w:val="20"/>
        </w:rPr>
        <w:t>h</w:t>
      </w:r>
      <w:r w:rsidR="0006798F">
        <w:rPr>
          <w:color w:val="auto"/>
          <w:sz w:val="20"/>
          <w:szCs w:val="20"/>
        </w:rPr>
        <w:t>oras</w:t>
      </w:r>
      <w:r w:rsidR="006C3C76" w:rsidRPr="006C3C76">
        <w:rPr>
          <w:color w:val="auto"/>
          <w:sz w:val="20"/>
          <w:szCs w:val="20"/>
        </w:rPr>
        <w:t xml:space="preserve"> </w:t>
      </w:r>
      <w:r w:rsidR="0006798F">
        <w:rPr>
          <w:color w:val="auto"/>
          <w:sz w:val="20"/>
          <w:szCs w:val="20"/>
        </w:rPr>
        <w:t xml:space="preserve">hábiles </w:t>
      </w:r>
      <w:r w:rsidR="006C3C76" w:rsidRPr="006C3C76">
        <w:rPr>
          <w:color w:val="auto"/>
          <w:sz w:val="20"/>
          <w:szCs w:val="20"/>
        </w:rPr>
        <w:t>de anticipación</w:t>
      </w:r>
      <w:r>
        <w:rPr>
          <w:color w:val="auto"/>
          <w:sz w:val="20"/>
          <w:szCs w:val="20"/>
        </w:rPr>
        <w:t xml:space="preserve"> a la entrega del equipo en obra. Tomar en cuenta que el equipo debe estar ubicado en el lugar de la instalación, así como tener la disponibilidad del personal que se capacitará. </w:t>
      </w:r>
      <w:r w:rsidR="001B1D68">
        <w:rPr>
          <w:color w:val="auto"/>
          <w:sz w:val="20"/>
          <w:szCs w:val="20"/>
        </w:rPr>
        <w:t xml:space="preserve">Para otros servicios </w:t>
      </w:r>
      <w:r w:rsidR="00A56A39">
        <w:rPr>
          <w:color w:val="auto"/>
          <w:sz w:val="20"/>
          <w:szCs w:val="20"/>
        </w:rPr>
        <w:t>extras</w:t>
      </w:r>
      <w:r w:rsidR="001B1D68">
        <w:rPr>
          <w:color w:val="auto"/>
          <w:sz w:val="20"/>
          <w:szCs w:val="20"/>
        </w:rPr>
        <w:t xml:space="preserve"> de capacitación, est</w:t>
      </w:r>
      <w:r w:rsidR="00A56A39">
        <w:rPr>
          <w:color w:val="auto"/>
          <w:sz w:val="20"/>
          <w:szCs w:val="20"/>
        </w:rPr>
        <w:t>os</w:t>
      </w:r>
      <w:r w:rsidR="001B1D68">
        <w:rPr>
          <w:color w:val="auto"/>
          <w:sz w:val="20"/>
          <w:szCs w:val="20"/>
        </w:rPr>
        <w:t xml:space="preserve"> tendrá</w:t>
      </w:r>
      <w:r w:rsidR="00A56A39">
        <w:rPr>
          <w:color w:val="auto"/>
          <w:sz w:val="20"/>
          <w:szCs w:val="20"/>
        </w:rPr>
        <w:t>n</w:t>
      </w:r>
      <w:r w:rsidR="001B1D68">
        <w:rPr>
          <w:color w:val="auto"/>
          <w:sz w:val="20"/>
          <w:szCs w:val="20"/>
        </w:rPr>
        <w:t xml:space="preserve"> un costo de </w:t>
      </w:r>
      <w:r w:rsidR="0006798F">
        <w:rPr>
          <w:color w:val="auto"/>
          <w:sz w:val="20"/>
          <w:szCs w:val="20"/>
        </w:rPr>
        <w:t>S/500 + IGV</w:t>
      </w:r>
      <w:r w:rsidR="00A56A39">
        <w:rPr>
          <w:color w:val="auto"/>
          <w:sz w:val="20"/>
          <w:szCs w:val="20"/>
        </w:rPr>
        <w:t xml:space="preserve"> por visita</w:t>
      </w:r>
      <w:r w:rsidR="0006798F">
        <w:rPr>
          <w:color w:val="auto"/>
          <w:sz w:val="20"/>
          <w:szCs w:val="20"/>
        </w:rPr>
        <w:t>.</w:t>
      </w:r>
    </w:p>
    <w:p w14:paraId="35A4DD91" w14:textId="77777777" w:rsidR="00781744" w:rsidRPr="00730300" w:rsidRDefault="00781744" w:rsidP="00781744">
      <w:pPr>
        <w:pStyle w:val="Default"/>
        <w:numPr>
          <w:ilvl w:val="0"/>
          <w:numId w:val="15"/>
        </w:numPr>
        <w:spacing w:after="240"/>
        <w:ind w:left="284" w:right="-518" w:hanging="284"/>
        <w:jc w:val="both"/>
        <w:rPr>
          <w:b/>
          <w:bCs/>
          <w:color w:val="auto"/>
          <w:sz w:val="20"/>
          <w:szCs w:val="20"/>
        </w:rPr>
      </w:pPr>
      <w:r w:rsidRPr="00730300">
        <w:rPr>
          <w:b/>
          <w:bCs/>
          <w:color w:val="auto"/>
          <w:sz w:val="20"/>
          <w:szCs w:val="20"/>
        </w:rPr>
        <w:t xml:space="preserve">ENCOFRADOS INNOVA S.A.C </w:t>
      </w:r>
      <w:r w:rsidRPr="00730300">
        <w:rPr>
          <w:color w:val="auto"/>
          <w:sz w:val="20"/>
          <w:szCs w:val="20"/>
        </w:rPr>
        <w:t xml:space="preserve">cede en arrendamiento los equipos de construcción, cuyo importe de alquiler </w:t>
      </w:r>
      <w:r w:rsidRPr="00730300">
        <w:rPr>
          <w:color w:val="auto"/>
          <w:sz w:val="20"/>
          <w:szCs w:val="20"/>
        </w:rPr>
        <w:lastRenderedPageBreak/>
        <w:t>mensual y precios de reposición unitarios se encuentran descritos en el Anexo 1 del presente Contrato de Alquiler. El Cliente declara y da su conformidad de conocer y estar de acuerdo con dichos importes al momento de suscribir el respectivo Contrato de Alquiler con ENCOFRADOS INNOVA S.A.C.</w:t>
      </w:r>
    </w:p>
    <w:p w14:paraId="10D4CE88"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bCs/>
          <w:color w:val="auto"/>
          <w:sz w:val="20"/>
          <w:szCs w:val="20"/>
        </w:rPr>
        <w:t xml:space="preserve">FACTURACIÓN Y PAGOS: </w:t>
      </w:r>
      <w:r w:rsidRPr="00562049">
        <w:rPr>
          <w:color w:val="auto"/>
          <w:sz w:val="20"/>
          <w:szCs w:val="20"/>
        </w:rPr>
        <w:t xml:space="preserve">El Alquiler se cuenta por días naturales y empieza a regir desde el día en que el material es entregado al Cliente hasta el día en que el equipo es devuelto (ambos días incluidos) al almacén de ENCOFRADOS INNOVA S.A.C. El alquiler se irá valorizando mensualmente durante todo el periodo al que se extienda el mismo; </w:t>
      </w:r>
      <w:r w:rsidR="004F43B2" w:rsidRPr="000813E7">
        <w:rPr>
          <w:color w:val="auto"/>
          <w:sz w:val="20"/>
          <w:szCs w:val="20"/>
        </w:rPr>
        <w:t>por lo que ENCOFRADOS INNOVA S.A.C.</w:t>
      </w:r>
      <w:r w:rsidR="004F43B2">
        <w:rPr>
          <w:color w:val="auto"/>
          <w:sz w:val="20"/>
          <w:szCs w:val="20"/>
        </w:rPr>
        <w:t xml:space="preserve"> </w:t>
      </w:r>
      <w:r w:rsidR="004F43B2" w:rsidRPr="000813E7">
        <w:rPr>
          <w:color w:val="auto"/>
          <w:sz w:val="20"/>
          <w:szCs w:val="20"/>
        </w:rPr>
        <w:t xml:space="preserve">enviará las valorizaciones cada fin de mes </w:t>
      </w:r>
      <w:r w:rsidR="004F43B2">
        <w:rPr>
          <w:color w:val="auto"/>
          <w:sz w:val="20"/>
          <w:szCs w:val="20"/>
        </w:rPr>
        <w:t xml:space="preserve">o mes adelantado (según las condiciones de alquiler) </w:t>
      </w:r>
      <w:r w:rsidR="004F43B2" w:rsidRPr="000813E7">
        <w:rPr>
          <w:color w:val="auto"/>
          <w:sz w:val="20"/>
          <w:szCs w:val="20"/>
        </w:rPr>
        <w:t>para su aprobación</w:t>
      </w:r>
      <w:r w:rsidR="004F43B2">
        <w:rPr>
          <w:color w:val="auto"/>
          <w:sz w:val="20"/>
          <w:szCs w:val="20"/>
        </w:rPr>
        <w:t xml:space="preserve">. El </w:t>
      </w:r>
      <w:r w:rsidRPr="00562049">
        <w:rPr>
          <w:color w:val="auto"/>
          <w:sz w:val="20"/>
          <w:szCs w:val="20"/>
        </w:rPr>
        <w:t>Cliente tiene 5 días hábiles para el descargo si fuera el caso y la aceptación de esta, posterior a ello ENCOFRADOS INNOVA S.A.C procederá a enviar la factura. La facturación se enviará junto al Status de la obra y el Stock de la Obra actualizados a la fecha de envío. El Status detalla lo facturado y el detalle de los pagos del Cliente, en cambio el Stock detalla el equipo que el Cliente aún tiene en obra. ENCOFRADOS INNOVA S.A.C valoriza en base al despiece del equipo en alquiler y los precios unitarios diarios de las piezas alquiladas. Los precios unitarios diarios de las piezas alquiladas se hallan utilizando el precio mensual de la totalidad del equipo alquilado y los precios de reposición unitarios que se describen en el Anexo 1.</w:t>
      </w:r>
    </w:p>
    <w:p w14:paraId="4F03FC7D" w14:textId="77777777" w:rsidR="00781744" w:rsidRPr="00562049" w:rsidRDefault="00781744" w:rsidP="00781744">
      <w:pPr>
        <w:pStyle w:val="Default"/>
        <w:spacing w:after="240"/>
        <w:ind w:left="284" w:right="-518"/>
        <w:jc w:val="both"/>
        <w:rPr>
          <w:b/>
          <w:bCs/>
          <w:color w:val="auto"/>
          <w:sz w:val="20"/>
          <w:szCs w:val="20"/>
        </w:rPr>
      </w:pPr>
      <w:r w:rsidRPr="00562049">
        <w:rPr>
          <w:color w:val="auto"/>
          <w:sz w:val="20"/>
          <w:szCs w:val="20"/>
        </w:rPr>
        <w:t>Si el Cliente genera valorizaciones para la aceptación de las facturas que emite ENCOFRADOS INNOVA S.A.C, deberá emitir las valorizaciones respectivas hasta el quinto día hábil de recibidas las valorizaciones enviadas de oficina técnica de ENCOFRADOS INNOVA S.A.C por cualquier medio (físico, e-mail, según coordinación con el Cliente) con el fin de compatibilizar las mismas. Quedará a criterio de ENCOFRADOS INNOVA SAC la suspensión automática en la atención de pedidos adicionales solicitados por el Cliente en caso de incumplimiento de la presente cláusula.</w:t>
      </w:r>
    </w:p>
    <w:p w14:paraId="66FA3361"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b/>
          <w:bCs/>
          <w:sz w:val="20"/>
          <w:szCs w:val="20"/>
        </w:rPr>
        <w:t xml:space="preserve">FORMAS DE ENTREGA Y DEVOLUCIÓN: </w:t>
      </w:r>
      <w:r w:rsidRPr="00730300">
        <w:rPr>
          <w:rFonts w:cs="Calibri"/>
          <w:sz w:val="20"/>
          <w:szCs w:val="20"/>
        </w:rPr>
        <w:t>Previa coordinación con ENCOFRADOS INNOVA S.A.C, las entregas y devoluciones se darán de la siguiente manera:</w:t>
      </w:r>
    </w:p>
    <w:p w14:paraId="279206A0"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ENTREGA:</w:t>
      </w:r>
    </w:p>
    <w:p w14:paraId="281501A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ENCOFRADOS INNOVA S.A.C por una persona debidamente autorizada por el Cliente, quien firmará las Guías de Remisión de recepción del equipo, emitidas por ENCOFRADOS INNOVA S.A.C.,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ENCOFRADOS INNOVA S.A.C, se entenderá, sin admitirse prueba en contrario, que el Cliente recibió los equipos y que se encuentra conforme con la cantidad y estado de estos. </w:t>
      </w:r>
    </w:p>
    <w:p w14:paraId="48EDB2E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ENCOFRADOS INNOVA S.A.C, en la dirección de obra descrita en el Contrato y estipulada por el Cliente, a una persona debidamente autorizada por el Cliente, la cual firmará en las Guías de Remisión de entrega del equipo emitidas por ENCOFRADOS INNOVA S.A.C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61F5CB3E"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lastRenderedPageBreak/>
        <w:t>Modalidad de DEVOLUCION:</w:t>
      </w:r>
    </w:p>
    <w:p w14:paraId="2D82FC9D" w14:textId="77777777" w:rsidR="00781744" w:rsidRPr="00730300" w:rsidRDefault="00781744" w:rsidP="00781744">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Esta modalidad consiste en que los equipos serán devueltos al almacén de ENCOFRADOS INNOVA S.A.C donde, una persona debidamente autorizada por el Cliente</w:t>
      </w:r>
      <w:r>
        <w:rPr>
          <w:rFonts w:cs="Calibri"/>
          <w:sz w:val="20"/>
          <w:szCs w:val="20"/>
        </w:rPr>
        <w:t xml:space="preserve"> f</w:t>
      </w:r>
      <w:r w:rsidRPr="00730300">
        <w:rPr>
          <w:rFonts w:cs="Calibri"/>
          <w:sz w:val="20"/>
          <w:szCs w:val="20"/>
        </w:rPr>
        <w:t>irmará las Guías de Remisión de devolución emitidas por ENCOFRADOS INNOVA S.A.C después de revisar y contar cuidadosamente los equipos y esté conforme con la cantidad y estado en que los devuelve. Cabe resaltar que, el recuento y evaluación del estado de los equipos devueltos serán efectuados en el Almacén de ENCOFRADOS INNOVA S.A.C.</w:t>
      </w:r>
    </w:p>
    <w:p w14:paraId="1521ECE1" w14:textId="77777777" w:rsidR="00781744" w:rsidRPr="00730300" w:rsidRDefault="00781744" w:rsidP="00781744">
      <w:pPr>
        <w:pStyle w:val="Prrafodelista"/>
        <w:autoSpaceDE w:val="0"/>
        <w:autoSpaceDN w:val="0"/>
        <w:adjustRightInd w:val="0"/>
        <w:spacing w:after="0" w:line="240" w:lineRule="auto"/>
        <w:ind w:left="567" w:right="-568"/>
        <w:jc w:val="both"/>
        <w:rPr>
          <w:rFonts w:cs="Calibri"/>
          <w:sz w:val="20"/>
          <w:szCs w:val="20"/>
        </w:rPr>
      </w:pPr>
      <w:r w:rsidRPr="00730300">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Encofrados Innova S.A.C con 48 horas de anticipación (2 días laborales), el tonelaje del camión o remitir la relación de material a devolver y ENCOFRADOS INNOVA S.A.C deberá enviar lo solicitado y confirmar por email el servicio, dentro del mismo plazo.  Las devoluciones de los equipos podrán ser efectuadas por el Cliente al almacén de ENCOFRADOS INNOVA S.A.C de </w:t>
      </w:r>
      <w:r w:rsidR="00E05E9B" w:rsidRPr="00562049">
        <w:rPr>
          <w:bCs/>
          <w:sz w:val="20"/>
          <w:szCs w:val="20"/>
        </w:rPr>
        <w:t xml:space="preserve">lunes a viernes de 8:00 am a </w:t>
      </w:r>
      <w:r w:rsidR="00E05E9B">
        <w:rPr>
          <w:bCs/>
          <w:sz w:val="20"/>
          <w:szCs w:val="20"/>
        </w:rPr>
        <w:t>12</w:t>
      </w:r>
      <w:r w:rsidR="00E05E9B" w:rsidRPr="00562049">
        <w:rPr>
          <w:bCs/>
          <w:sz w:val="20"/>
          <w:szCs w:val="20"/>
        </w:rPr>
        <w:t xml:space="preserve">:00 p.m. y de </w:t>
      </w:r>
      <w:r w:rsidR="00E05E9B">
        <w:rPr>
          <w:bCs/>
          <w:sz w:val="20"/>
          <w:szCs w:val="20"/>
        </w:rPr>
        <w:t>1</w:t>
      </w:r>
      <w:r w:rsidR="00E05E9B" w:rsidRPr="00562049">
        <w:rPr>
          <w:bCs/>
          <w:sz w:val="20"/>
          <w:szCs w:val="20"/>
        </w:rPr>
        <w:t xml:space="preserve">:00 p.m. a 5:00 p.m. </w:t>
      </w:r>
      <w:r w:rsidRPr="00730300">
        <w:rPr>
          <w:rFonts w:cs="Calibri"/>
          <w:sz w:val="20"/>
          <w:szCs w:val="20"/>
        </w:rPr>
        <w:t>previa coordinación. El almacén de ENCOFRADOS INNOVA S.A.C está ubicado en Cal. Camino B Lot. 17A Villa Baja Chorrillos.</w:t>
      </w:r>
    </w:p>
    <w:p w14:paraId="51891F0C" w14:textId="77777777" w:rsidR="00781744" w:rsidRPr="00562049" w:rsidRDefault="00781744" w:rsidP="00781744">
      <w:pPr>
        <w:autoSpaceDE w:val="0"/>
        <w:autoSpaceDN w:val="0"/>
        <w:adjustRightInd w:val="0"/>
        <w:spacing w:after="0" w:line="240" w:lineRule="auto"/>
        <w:ind w:right="-568"/>
        <w:jc w:val="both"/>
        <w:rPr>
          <w:rFonts w:cs="Calibri"/>
          <w:sz w:val="20"/>
          <w:szCs w:val="20"/>
        </w:rPr>
      </w:pPr>
    </w:p>
    <w:p w14:paraId="1478E8C0" w14:textId="77777777" w:rsidR="00781744" w:rsidRPr="00231081"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USO ADECUADO, REPARACIÓN Y LIMPIEZA, DAÑOS IRREPARABLES Y EQUIPO NO DEVUELTO: </w:t>
      </w:r>
    </w:p>
    <w:p w14:paraId="7D85DBF9"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6.1.</w:t>
      </w:r>
      <w:r w:rsidRPr="00231081">
        <w:rPr>
          <w:rFonts w:cs="Calibri"/>
          <w:b/>
          <w:sz w:val="20"/>
          <w:szCs w:val="20"/>
        </w:rPr>
        <w:tab/>
      </w:r>
      <w:r w:rsidRPr="00231081">
        <w:rPr>
          <w:bCs/>
          <w:sz w:val="20"/>
          <w:szCs w:val="20"/>
        </w:rPr>
        <w:t>El</w:t>
      </w:r>
      <w:r w:rsidRPr="00231081">
        <w:rPr>
          <w:rFonts w:cs="Calibri"/>
          <w:sz w:val="20"/>
          <w:szCs w:val="20"/>
        </w:rPr>
        <w:t xml:space="preserve"> Cliente acuerda devolver los equipos arrendados a ENCOFRADOS INNOVA S.A.C en las mismas condiciones de uso en que los recibió, salvo por el deterioro derivado del uso normal y racional de los mismos.</w:t>
      </w:r>
    </w:p>
    <w:p w14:paraId="1354D193"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37F8C075" w14:textId="77777777" w:rsidR="00781744" w:rsidRPr="00D03DE6" w:rsidRDefault="00781744" w:rsidP="00D03DE6">
      <w:pPr>
        <w:autoSpaceDE w:val="0"/>
        <w:autoSpaceDN w:val="0"/>
        <w:adjustRightInd w:val="0"/>
        <w:spacing w:after="0" w:line="240" w:lineRule="auto"/>
        <w:ind w:left="284" w:right="-568"/>
        <w:contextualSpacing/>
        <w:jc w:val="both"/>
        <w:rPr>
          <w:b/>
          <w:sz w:val="20"/>
          <w:szCs w:val="20"/>
        </w:rPr>
      </w:pPr>
      <w:r w:rsidRPr="00231081">
        <w:rPr>
          <w:rFonts w:cs="Calibri"/>
          <w:b/>
          <w:sz w:val="20"/>
          <w:szCs w:val="20"/>
        </w:rPr>
        <w:t>6.</w:t>
      </w:r>
      <w:r w:rsidRPr="00231081">
        <w:rPr>
          <w:b/>
          <w:sz w:val="20"/>
          <w:szCs w:val="20"/>
        </w:rPr>
        <w:t>2.</w:t>
      </w:r>
      <w:r w:rsidRPr="00231081">
        <w:rPr>
          <w:b/>
          <w:sz w:val="20"/>
          <w:szCs w:val="20"/>
        </w:rPr>
        <w:tab/>
      </w:r>
      <w:r w:rsidR="00D03DE6" w:rsidRPr="00D03DE6">
        <w:rPr>
          <w:bCs/>
          <w:sz w:val="20"/>
          <w:szCs w:val="20"/>
        </w:rPr>
        <w:t xml:space="preserve">ENCOFRADOS INNOVA S.A.C. no cobrará la limpieza, mantenimiento </w:t>
      </w:r>
      <w:r w:rsidR="00D03DE6">
        <w:rPr>
          <w:bCs/>
          <w:sz w:val="20"/>
          <w:szCs w:val="20"/>
        </w:rPr>
        <w:t>y</w:t>
      </w:r>
      <w:r w:rsidR="00D03DE6" w:rsidRPr="00D03DE6">
        <w:rPr>
          <w:bCs/>
          <w:sz w:val="20"/>
          <w:szCs w:val="20"/>
        </w:rPr>
        <w:t xml:space="preserve"> reparación de los</w:t>
      </w:r>
      <w:r w:rsidRPr="00D03DE6">
        <w:rPr>
          <w:bCs/>
          <w:sz w:val="20"/>
          <w:szCs w:val="20"/>
        </w:rPr>
        <w:t xml:space="preserve"> </w:t>
      </w:r>
      <w:r w:rsidR="00D03DE6" w:rsidRPr="00D03DE6">
        <w:rPr>
          <w:bCs/>
          <w:sz w:val="20"/>
          <w:szCs w:val="20"/>
        </w:rPr>
        <w:t>equipos</w:t>
      </w:r>
      <w:r w:rsidRPr="00D03DE6">
        <w:rPr>
          <w:bCs/>
          <w:sz w:val="20"/>
          <w:szCs w:val="20"/>
        </w:rPr>
        <w:t>, siempre y cuando no sea un bien considerado irreparable.</w:t>
      </w:r>
    </w:p>
    <w:p w14:paraId="5CFC09FD" w14:textId="77777777" w:rsidR="00781744" w:rsidRPr="00231081" w:rsidRDefault="00781744" w:rsidP="00781744">
      <w:pPr>
        <w:autoSpaceDE w:val="0"/>
        <w:autoSpaceDN w:val="0"/>
        <w:adjustRightInd w:val="0"/>
        <w:spacing w:after="0" w:line="240" w:lineRule="auto"/>
        <w:ind w:left="284" w:right="-568"/>
        <w:contextualSpacing/>
        <w:jc w:val="both"/>
        <w:rPr>
          <w:bCs/>
          <w:sz w:val="20"/>
          <w:szCs w:val="20"/>
        </w:rPr>
      </w:pPr>
    </w:p>
    <w:p w14:paraId="4C1825AC"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w:t>
      </w:r>
      <w:r w:rsidRPr="00231081">
        <w:rPr>
          <w:b/>
          <w:sz w:val="20"/>
          <w:szCs w:val="20"/>
        </w:rPr>
        <w:t>3.</w:t>
      </w:r>
      <w:r w:rsidRPr="00231081">
        <w:rPr>
          <w:bCs/>
          <w:sz w:val="20"/>
          <w:szCs w:val="20"/>
        </w:rPr>
        <w:tab/>
      </w:r>
      <w:r w:rsidRPr="00231081">
        <w:rPr>
          <w:rFonts w:cs="Calibri"/>
          <w:sz w:val="20"/>
          <w:szCs w:val="20"/>
        </w:rPr>
        <w:t>Los equipos que una vez devueltos por el Cliente necesiten reparaciones por daños en su totalidad y/o por ausencia de algún componente del equipo serán considerados como bienes</w:t>
      </w:r>
      <w:r w:rsidRPr="00231081">
        <w:rPr>
          <w:rFonts w:cs="Calibri"/>
          <w:b/>
          <w:bCs/>
          <w:sz w:val="20"/>
          <w:szCs w:val="20"/>
        </w:rPr>
        <w:t xml:space="preserve"> IRREPARABLES</w:t>
      </w:r>
      <w:r w:rsidRPr="00231081">
        <w:rPr>
          <w:rFonts w:cs="Calibri"/>
          <w:sz w:val="20"/>
          <w:szCs w:val="20"/>
        </w:rPr>
        <w:t xml:space="preserve"> y estos serán observados en la Guía de Remisión de devolución y reportados por ENCOFRADOS INNOVA S.A.C al Cliente mediante un Informe Técnico y facturados al Cliente a su valor de reposición según Contrato.</w:t>
      </w:r>
      <w:r>
        <w:rPr>
          <w:rFonts w:cs="Calibri"/>
          <w:sz w:val="20"/>
          <w:szCs w:val="20"/>
        </w:rPr>
        <w:t xml:space="preserve"> El valor de reposición que figura en el presente contrato incluye la depreciación de los equipos. </w:t>
      </w:r>
    </w:p>
    <w:p w14:paraId="556A0D80"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6094D56B" w14:textId="77777777" w:rsidR="00781744" w:rsidRDefault="00781744" w:rsidP="00781744">
      <w:pPr>
        <w:autoSpaceDE w:val="0"/>
        <w:autoSpaceDN w:val="0"/>
        <w:adjustRightInd w:val="0"/>
        <w:spacing w:after="0" w:line="240" w:lineRule="auto"/>
        <w:ind w:left="284" w:right="-568"/>
        <w:jc w:val="both"/>
        <w:rPr>
          <w:rFonts w:cs="Calibri"/>
          <w:sz w:val="20"/>
          <w:szCs w:val="20"/>
        </w:rPr>
      </w:pPr>
      <w:r w:rsidRPr="00231081">
        <w:rPr>
          <w:rFonts w:cs="Calibri"/>
          <w:sz w:val="20"/>
          <w:szCs w:val="20"/>
        </w:rPr>
        <w:t>En tal sentido, el Cliente dispone de 15 días calendario para recoger el material, tiempo que comienza a contar desde el día siguiente de la fecha de devolución registrada en la Guía de remisión. Pasado ese plazo, el material será desechado sin derecho a reclamo.</w:t>
      </w:r>
    </w:p>
    <w:p w14:paraId="48CC55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61FD6FE1"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b/>
          <w:bCs/>
          <w:sz w:val="20"/>
          <w:szCs w:val="20"/>
        </w:rPr>
        <w:t>6.4.</w:t>
      </w:r>
      <w:r w:rsidRPr="00730300">
        <w:rPr>
          <w:rFonts w:cs="Calibri"/>
          <w:b/>
          <w:bCs/>
          <w:sz w:val="20"/>
          <w:szCs w:val="20"/>
        </w:rPr>
        <w:tab/>
      </w:r>
      <w:r w:rsidRPr="00730300">
        <w:rPr>
          <w:rFonts w:cs="Calibri"/>
          <w:sz w:val="20"/>
          <w:szCs w:val="20"/>
        </w:rPr>
        <w:t xml:space="preserve">Los equipos que no sean restituidos a la propiedad de ENCOFRADOS INNOVA S.A.C. por el Cliente serán facturados y considerados como </w:t>
      </w:r>
      <w:r w:rsidRPr="00730300">
        <w:rPr>
          <w:rFonts w:cs="Calibri"/>
          <w:b/>
          <w:bCs/>
          <w:sz w:val="20"/>
          <w:szCs w:val="20"/>
        </w:rPr>
        <w:t>NO DEVUELTOS</w:t>
      </w:r>
      <w:r w:rsidRPr="00730300">
        <w:rPr>
          <w:rFonts w:cs="Calibri"/>
          <w:sz w:val="20"/>
          <w:szCs w:val="20"/>
        </w:rPr>
        <w:t>,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almacén de ENCOFRADOS INNOVA S.A.C dentro del plazo y solicitar se actualice el Status y Stock de la obra para así liquidar el proyecto en su totalidad.</w:t>
      </w:r>
    </w:p>
    <w:p w14:paraId="52B9F0A4"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p>
    <w:p w14:paraId="42519E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lastRenderedPageBreak/>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503EE179"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175CC32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w:t>
      </w:r>
      <w:r w:rsidRPr="00231081">
        <w:rPr>
          <w:rFonts w:cs="Calibri"/>
          <w:b/>
          <w:bCs/>
          <w:sz w:val="20"/>
          <w:szCs w:val="16"/>
        </w:rPr>
        <w:t>5.</w:t>
      </w:r>
      <w:r w:rsidRPr="00231081">
        <w:rPr>
          <w:rFonts w:cs="Calibri"/>
          <w:b/>
          <w:bCs/>
          <w:sz w:val="20"/>
          <w:szCs w:val="16"/>
        </w:rPr>
        <w:tab/>
      </w:r>
      <w:r w:rsidRPr="00231081">
        <w:rPr>
          <w:rFonts w:cs="Calibri"/>
          <w:sz w:val="20"/>
          <w:szCs w:val="20"/>
        </w:rPr>
        <w:t>Cabe recalcar que nuestro parque de alquiler ofrece una calidad de visto standard (no visto) en el acabado superficial de nuestros productos. Para exigencias de acabado arquitectónico, supervisión, etc. deberán pactarse expresamente e informar al Comercial/Representante de ENCOFRADOS INNOVA S.A.C antes del cierre comercial.</w:t>
      </w:r>
    </w:p>
    <w:p w14:paraId="5CB6E9EF"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16"/>
        </w:rPr>
      </w:pPr>
    </w:p>
    <w:p w14:paraId="703955F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6.6.</w:t>
      </w:r>
      <w:r w:rsidRPr="00231081">
        <w:rPr>
          <w:rFonts w:cs="Calibri"/>
          <w:sz w:val="20"/>
          <w:szCs w:val="20"/>
        </w:rPr>
        <w:tab/>
        <w:t>No se aceptará como parte de la devolución, materiales que no pertenezcan a ENCOFRADOS INNOVA S.A.C. 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w:t>
      </w:r>
      <w:r w:rsidRPr="00231081">
        <w:rPr>
          <w:rFonts w:cs="Calibri"/>
          <w:sz w:val="20"/>
          <w:szCs w:val="16"/>
        </w:rPr>
        <w:tab/>
      </w:r>
      <w:r w:rsidRPr="00231081">
        <w:rPr>
          <w:rFonts w:cs="Calibri"/>
          <w:sz w:val="20"/>
          <w:szCs w:val="20"/>
        </w:rPr>
        <w:t xml:space="preserve">  </w:t>
      </w:r>
    </w:p>
    <w:p w14:paraId="62A37391" w14:textId="77777777" w:rsidR="005958F6" w:rsidRPr="00231081" w:rsidRDefault="005958F6" w:rsidP="00781744">
      <w:pPr>
        <w:autoSpaceDE w:val="0"/>
        <w:autoSpaceDN w:val="0"/>
        <w:adjustRightInd w:val="0"/>
        <w:spacing w:after="0" w:line="240" w:lineRule="auto"/>
        <w:ind w:left="284" w:right="-568"/>
        <w:contextualSpacing/>
        <w:jc w:val="both"/>
        <w:rPr>
          <w:rFonts w:cs="Calibri"/>
          <w:sz w:val="20"/>
          <w:szCs w:val="20"/>
        </w:rPr>
      </w:pPr>
    </w:p>
    <w:p w14:paraId="33955A51" w14:textId="77777777" w:rsidR="00781744" w:rsidRPr="00F53133" w:rsidRDefault="00781744" w:rsidP="00781744">
      <w:pPr>
        <w:pStyle w:val="Prrafodelista"/>
        <w:numPr>
          <w:ilvl w:val="0"/>
          <w:numId w:val="15"/>
        </w:numPr>
        <w:autoSpaceDE w:val="0"/>
        <w:autoSpaceDN w:val="0"/>
        <w:adjustRightInd w:val="0"/>
        <w:spacing w:after="0" w:line="240" w:lineRule="auto"/>
        <w:ind w:left="284" w:right="-568"/>
        <w:jc w:val="both"/>
        <w:rPr>
          <w:rFonts w:cs="Calibri"/>
          <w:sz w:val="20"/>
          <w:szCs w:val="20"/>
        </w:rPr>
      </w:pPr>
      <w:r w:rsidRPr="00F53133">
        <w:rPr>
          <w:rFonts w:cs="Calibri"/>
          <w:b/>
          <w:sz w:val="20"/>
          <w:szCs w:val="20"/>
        </w:rPr>
        <w:t xml:space="preserve">ENTREGA DE DOCUMENTACIÓN: </w:t>
      </w:r>
      <w:r w:rsidRPr="00F53133">
        <w:rPr>
          <w:rFonts w:cs="Calibri"/>
          <w:sz w:val="20"/>
          <w:szCs w:val="20"/>
        </w:rPr>
        <w:t xml:space="preserve">ENCOFRADOS INNOVA S.A.C </w:t>
      </w:r>
      <w:r w:rsidRPr="00707349">
        <w:rPr>
          <w:rFonts w:cs="Calibri"/>
          <w:sz w:val="20"/>
          <w:szCs w:val="20"/>
          <w:u w:val="single"/>
        </w:rPr>
        <w:t>proporcionará instrucciones generales, catálogos, manuales de montaje, planos estándar de montaje de material, colaborando además con el Cliente con los planos específicos de los proyectos.</w:t>
      </w:r>
      <w:r w:rsidRPr="00F53133">
        <w:rPr>
          <w:rFonts w:cs="Calibri"/>
          <w:sz w:val="20"/>
          <w:szCs w:val="20"/>
        </w:rPr>
        <w:t xml:space="preserve"> En caso </w:t>
      </w:r>
      <w:r>
        <w:rPr>
          <w:rFonts w:cs="Calibri"/>
          <w:sz w:val="20"/>
          <w:szCs w:val="20"/>
        </w:rPr>
        <w:t xml:space="preserve">de </w:t>
      </w:r>
      <w:r w:rsidRPr="00F53133">
        <w:rPr>
          <w:rFonts w:cs="Calibri"/>
          <w:sz w:val="20"/>
          <w:szCs w:val="20"/>
        </w:rPr>
        <w:t>que el Cliente requiera documentación distinta a la ya establecida, ENCOFRADOS INNOVA S.A.C analizará la factibilidad de entrega de estos.</w:t>
      </w:r>
      <w:r>
        <w:rPr>
          <w:rFonts w:cs="Calibri"/>
          <w:sz w:val="20"/>
          <w:szCs w:val="20"/>
        </w:rPr>
        <w:t xml:space="preserve"> </w:t>
      </w:r>
      <w:r w:rsidRPr="004B2DFD">
        <w:rPr>
          <w:rFonts w:cs="Calibri"/>
          <w:sz w:val="20"/>
          <w:szCs w:val="20"/>
        </w:rPr>
        <w:t>Cabe resaltar</w:t>
      </w:r>
      <w:r>
        <w:rPr>
          <w:rFonts w:cs="Calibri"/>
          <w:sz w:val="20"/>
          <w:szCs w:val="20"/>
        </w:rPr>
        <w:t xml:space="preserve"> </w:t>
      </w:r>
      <w:r w:rsidRPr="004B2DFD">
        <w:rPr>
          <w:rFonts w:cs="Calibri"/>
          <w:sz w:val="20"/>
          <w:szCs w:val="20"/>
        </w:rPr>
        <w:t>que, una vez suministrado 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03B6AAB3" w14:textId="77777777" w:rsidR="00781744"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Para todo requerimiento de </w:t>
      </w:r>
      <w:r w:rsidRPr="00804499">
        <w:rPr>
          <w:rFonts w:cs="Calibri"/>
          <w:sz w:val="20"/>
          <w:szCs w:val="20"/>
        </w:rPr>
        <w:t xml:space="preserve">documentación </w:t>
      </w:r>
      <w:r>
        <w:rPr>
          <w:rFonts w:cs="Calibri"/>
          <w:sz w:val="20"/>
          <w:szCs w:val="20"/>
        </w:rPr>
        <w:t xml:space="preserve">solicitado con posterioridad a la entrega de los equipos en obra, </w:t>
      </w:r>
      <w:r w:rsidRPr="00F53133">
        <w:rPr>
          <w:rFonts w:cs="Calibri"/>
          <w:sz w:val="20"/>
          <w:szCs w:val="20"/>
        </w:rPr>
        <w:t xml:space="preserve">ENCOFRADOS INNOVA S.A.C </w:t>
      </w:r>
      <w:r>
        <w:rPr>
          <w:rFonts w:cs="Calibri"/>
          <w:sz w:val="20"/>
          <w:szCs w:val="20"/>
        </w:rPr>
        <w:t xml:space="preserve">primero evaluará la factibilidad de poder emitirlo; en caso de que sí se pueda entregar, se manejará el plazo de una semana para poder presentarlo. Se debe considerar, que dicho requerimiento no </w:t>
      </w:r>
      <w:r w:rsidRPr="00DF4DE6">
        <w:rPr>
          <w:rFonts w:cs="Calibri"/>
          <w:sz w:val="20"/>
          <w:szCs w:val="20"/>
        </w:rPr>
        <w:t>afectará en</w:t>
      </w:r>
      <w:r>
        <w:rPr>
          <w:rFonts w:cs="Calibri"/>
          <w:sz w:val="20"/>
          <w:szCs w:val="20"/>
        </w:rPr>
        <w:t xml:space="preserve"> el tiempo del alquiler establecido previamente, ni será casual para devolución del material.</w:t>
      </w:r>
    </w:p>
    <w:p w14:paraId="11BF3D44" w14:textId="77777777" w:rsidR="00781744" w:rsidRPr="00DF4DE6"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Tomar en cuenta que </w:t>
      </w:r>
      <w:r w:rsidRPr="00F53133">
        <w:rPr>
          <w:rFonts w:cs="Calibri"/>
          <w:sz w:val="20"/>
          <w:szCs w:val="20"/>
        </w:rPr>
        <w:t>ENCOFRADOS INNOVA S.A.C</w:t>
      </w:r>
      <w:r>
        <w:rPr>
          <w:rFonts w:cs="Calibri"/>
          <w:sz w:val="20"/>
          <w:szCs w:val="20"/>
        </w:rPr>
        <w:t xml:space="preserve"> cotizará el sobrecoste que pueda ocasionar la nueva documentación que solicite el cliente. </w:t>
      </w:r>
    </w:p>
    <w:p w14:paraId="709E21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88AB8E"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bookmarkStart w:id="1" w:name="_Hlk148943859"/>
      <w:r w:rsidRPr="00562049">
        <w:rPr>
          <w:rFonts w:cs="Calibri"/>
          <w:b/>
          <w:sz w:val="20"/>
          <w:szCs w:val="20"/>
        </w:rPr>
        <w:t xml:space="preserve">TRANSPORTE DE ENTREGA Y DEVOLUCIÓN DEL EQUIPO: </w:t>
      </w:r>
      <w:r w:rsidRPr="00562049">
        <w:rPr>
          <w:rFonts w:cs="Calibri"/>
          <w:sz w:val="20"/>
          <w:szCs w:val="20"/>
        </w:rPr>
        <w:t>Ambos conceptos</w:t>
      </w:r>
      <w:r>
        <w:rPr>
          <w:rFonts w:cs="Calibri"/>
          <w:sz w:val="20"/>
          <w:szCs w:val="20"/>
        </w:rPr>
        <w:t xml:space="preserve">, </w:t>
      </w:r>
      <w:r w:rsidRPr="00562049">
        <w:rPr>
          <w:rFonts w:cs="Calibri"/>
          <w:sz w:val="20"/>
          <w:szCs w:val="20"/>
        </w:rPr>
        <w:t>como también la carga y descarga del material en obra, serán por cuenta y cargo del Cliente. En caso el Cliente requiera que ENCOFRADOS INNOVA S.A.C realice el servicio de transporte y/o el servicio de carga o descarga en obra o ambos inclusive, el Cliente deberá enviar un correo informando al Comercial/Representante de ENCOFRADOS INNOVA S.A.C que la cotización por el servicio de transporte y/o servicio de carga o descarga en obra</w:t>
      </w:r>
      <w:r>
        <w:rPr>
          <w:rFonts w:cs="Calibri"/>
          <w:sz w:val="20"/>
          <w:szCs w:val="20"/>
        </w:rPr>
        <w:t>,</w:t>
      </w:r>
      <w:r w:rsidRPr="00562049">
        <w:rPr>
          <w:rFonts w:cs="Calibri"/>
          <w:sz w:val="20"/>
          <w:szCs w:val="20"/>
        </w:rPr>
        <w:t xml:space="preserve"> ha sido aprobada. El precio por el servicio de transporte no incluye el servicio de carga y descarga en obra. </w:t>
      </w:r>
    </w:p>
    <w:p w14:paraId="7F2A6FC7" w14:textId="77777777" w:rsidR="008D0215" w:rsidRPr="008D0215" w:rsidRDefault="00781744" w:rsidP="008D0215">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En el caso requieran y opten por el servicio de transporte, carga y descarga en obra de ENCOFRADOS INNOVA S.A.C.:</w:t>
      </w:r>
    </w:p>
    <w:p w14:paraId="1A0F159D" w14:textId="1B9829FC"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8.1.</w:t>
      </w:r>
      <w:r w:rsidRPr="00554E06">
        <w:rPr>
          <w:rFonts w:cs="Calibri"/>
          <w:sz w:val="20"/>
          <w:szCs w:val="20"/>
        </w:rPr>
        <w:tab/>
      </w:r>
      <w:bookmarkStart w:id="2" w:name="_Hlk193111232"/>
      <w:r w:rsidRPr="00554E06">
        <w:rPr>
          <w:rFonts w:cs="Calibri"/>
          <w:sz w:val="20"/>
          <w:szCs w:val="20"/>
        </w:rPr>
        <w:t xml:space="preserve">El </w:t>
      </w:r>
      <w:r w:rsidR="008D0215" w:rsidRPr="001214DA">
        <w:rPr>
          <w:rFonts w:cs="Calibri"/>
          <w:sz w:val="20"/>
          <w:szCs w:val="20"/>
        </w:rPr>
        <w:t xml:space="preserve">Cliente deberá comunicar la programación con </w:t>
      </w:r>
      <w:bookmarkEnd w:id="2"/>
      <w:r w:rsidR="008D0215" w:rsidRPr="00917823">
        <w:rPr>
          <w:rFonts w:cs="Calibri"/>
          <w:b/>
          <w:bCs/>
          <w:sz w:val="20"/>
          <w:szCs w:val="20"/>
        </w:rPr>
        <w:t>DOS (2) DÍAS HÁBILES DE ANTICIPACIÓN</w:t>
      </w:r>
      <w:r w:rsidR="008D0215" w:rsidRPr="001214DA">
        <w:rPr>
          <w:rFonts w:cs="Calibri"/>
          <w:sz w:val="20"/>
          <w:szCs w:val="20"/>
        </w:rPr>
        <w:t xml:space="preserve">, mediante su email </w:t>
      </w:r>
      <w:r w:rsidR="004A05C7">
        <w:rPr>
          <w:rFonts w:cs="Calibri"/>
          <w:sz w:val="20"/>
          <w:szCs w:val="20"/>
        </w:rPr>
        <w:t/>
      </w:r>
      <w:r w:rsidR="008801F1">
        <w:rPr>
          <w:rFonts w:cs="Calibri"/>
          <w:sz w:val="20"/>
          <w:szCs w:val="20"/>
        </w:rPr>
        <w:t/>
      </w:r>
      <w:r w:rsidR="004A05C7">
        <w:rPr>
          <w:rFonts w:cs="Calibri"/>
          <w:sz w:val="20"/>
          <w:szCs w:val="20"/>
        </w:rPr>
        <w:t xml:space="preserve">juan@gmail.com</w:t>
      </w:r>
      <w:r w:rsidR="008801F1">
        <w:rPr>
          <w:rFonts w:cs="Calibri"/>
          <w:sz w:val="20"/>
          <w:szCs w:val="20"/>
        </w:rPr>
        <w:t/>
      </w:r>
      <w:r w:rsidR="004A05C7">
        <w:rPr>
          <w:rFonts w:cs="Calibri"/>
          <w:sz w:val="20"/>
          <w:szCs w:val="20"/>
        </w:rPr>
        <w:t/>
      </w:r>
      <w:r w:rsidR="008801F1">
        <w:rPr>
          <w:rFonts w:cs="Calibri"/>
          <w:sz w:val="20"/>
          <w:szCs w:val="20"/>
        </w:rPr>
        <w:t/>
      </w:r>
      <w:r w:rsidR="004A05C7">
        <w:rPr>
          <w:rFonts w:cs="Calibri"/>
          <w:sz w:val="20"/>
          <w:szCs w:val="20"/>
        </w:rPr>
        <w:t/>
      </w:r>
      <w:r w:rsidR="008D0215" w:rsidRPr="001214DA">
        <w:rPr>
          <w:rFonts w:cs="Calibri"/>
          <w:sz w:val="20"/>
          <w:szCs w:val="20"/>
        </w:rPr>
        <w:t xml:space="preserve"> a ENCOFRADOS INNOVA S.A.C a los emails del Comercial/Representante, ivonne@grupoinnova.pe, genaro@grupoinnova.pe, administracion@grupoinnova.pe e info@grupoinnova.pe. </w:t>
      </w:r>
      <w:bookmarkStart w:id="3" w:name="_Hlk193111275"/>
      <w:r w:rsidR="008D0215">
        <w:rPr>
          <w:rFonts w:cs="Calibri"/>
          <w:sz w:val="20"/>
          <w:szCs w:val="20"/>
        </w:rPr>
        <w:t>Asimismo, el</w:t>
      </w:r>
      <w:r w:rsidR="008D0215" w:rsidRPr="001214DA">
        <w:rPr>
          <w:rFonts w:cs="Calibri"/>
          <w:sz w:val="20"/>
          <w:szCs w:val="20"/>
        </w:rPr>
        <w:t xml:space="preserve"> Cliente debe informar</w:t>
      </w:r>
      <w:r w:rsidR="008D0215">
        <w:rPr>
          <w:rFonts w:cs="Calibri"/>
          <w:sz w:val="20"/>
          <w:szCs w:val="20"/>
        </w:rPr>
        <w:t xml:space="preserve"> y </w:t>
      </w:r>
      <w:r w:rsidR="008D0215" w:rsidRPr="001214DA">
        <w:rPr>
          <w:rFonts w:cs="Calibri"/>
          <w:sz w:val="20"/>
          <w:szCs w:val="20"/>
        </w:rPr>
        <w:t>gestionar si la obra se ubica en alguna zona que requiera de permisos administrativos especiales, cumplimiento de señalética de seguridad</w:t>
      </w:r>
      <w:r w:rsidR="008D0215">
        <w:rPr>
          <w:rFonts w:cs="Calibri"/>
          <w:sz w:val="20"/>
          <w:szCs w:val="20"/>
        </w:rPr>
        <w:t xml:space="preserve">, </w:t>
      </w:r>
      <w:r w:rsidR="008D0215" w:rsidRPr="00E66D30">
        <w:rPr>
          <w:rFonts w:cs="Calibri"/>
          <w:sz w:val="20"/>
          <w:szCs w:val="20"/>
        </w:rPr>
        <w:t>paleteros en la vía pública</w:t>
      </w:r>
      <w:r w:rsidR="008D0215">
        <w:rPr>
          <w:rFonts w:cs="Calibri"/>
          <w:sz w:val="20"/>
          <w:szCs w:val="20"/>
        </w:rPr>
        <w:t xml:space="preserve">, </w:t>
      </w:r>
      <w:r w:rsidR="008D0215" w:rsidRPr="001214DA">
        <w:rPr>
          <w:rFonts w:cs="Calibri"/>
          <w:sz w:val="20"/>
          <w:szCs w:val="20"/>
        </w:rPr>
        <w:t>habilitación de la zona exclusiva de carga/descarga o tenga alguna restricción en el horario de carga y descarga de material.</w:t>
      </w:r>
      <w:r w:rsidR="008D0215">
        <w:rPr>
          <w:rFonts w:cs="Calibri"/>
          <w:sz w:val="20"/>
          <w:szCs w:val="20"/>
        </w:rPr>
        <w:t xml:space="preserve"> </w:t>
      </w:r>
      <w:r w:rsidR="008D0215" w:rsidRPr="00E66D30">
        <w:rPr>
          <w:rFonts w:cs="Calibri"/>
          <w:sz w:val="20"/>
          <w:szCs w:val="20"/>
        </w:rPr>
        <w:lastRenderedPageBreak/>
        <w:t>Cualquier apoyo logístico, incluyendo materiales, personal y otros recursos necesarios para cumplir con lo anterior, correrá por cuenta exclusiva del Cliente.</w:t>
      </w:r>
      <w:bookmarkEnd w:id="3"/>
    </w:p>
    <w:p w14:paraId="4FBCE64D"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1CDBEFA4"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8.2.</w:t>
      </w:r>
      <w:r w:rsidRPr="00554E06">
        <w:rPr>
          <w:rFonts w:cs="Calibri"/>
          <w:sz w:val="20"/>
          <w:szCs w:val="20"/>
        </w:rPr>
        <w:tab/>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3C852DFC"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41FA5B"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8.3.</w:t>
      </w:r>
      <w:r w:rsidRPr="00554E06">
        <w:rPr>
          <w:rFonts w:cs="Calibri"/>
          <w:sz w:val="20"/>
          <w:szCs w:val="20"/>
        </w:rPr>
        <w:tab/>
      </w:r>
      <w:bookmarkStart w:id="4" w:name="_Hlk193111334"/>
      <w:r w:rsidR="008D0215" w:rsidRPr="00821BCF">
        <w:rPr>
          <w:rFonts w:cs="Calibri"/>
          <w:sz w:val="20"/>
          <w:szCs w:val="20"/>
        </w:rPr>
        <w:t>El Cliente deberá</w:t>
      </w:r>
      <w:r w:rsidR="008D0215">
        <w:rPr>
          <w:rFonts w:cs="Calibri"/>
          <w:sz w:val="20"/>
          <w:szCs w:val="20"/>
        </w:rPr>
        <w:t xml:space="preserve"> </w:t>
      </w:r>
      <w:r w:rsidR="008D0215" w:rsidRPr="00821BCF">
        <w:rPr>
          <w:rFonts w:cs="Calibri"/>
          <w:sz w:val="20"/>
          <w:szCs w:val="20"/>
        </w:rPr>
        <w:t>acondicionar</w:t>
      </w:r>
      <w:r w:rsidR="008D0215">
        <w:rPr>
          <w:rFonts w:cs="Calibri"/>
          <w:sz w:val="20"/>
          <w:szCs w:val="20"/>
        </w:rPr>
        <w:t xml:space="preserve"> c</w:t>
      </w:r>
      <w:r w:rsidR="008D0215" w:rsidRPr="00821BCF">
        <w:rPr>
          <w:rFonts w:cs="Calibri"/>
          <w:sz w:val="20"/>
          <w:szCs w:val="20"/>
        </w:rPr>
        <w:t xml:space="preserve">on antelación </w:t>
      </w:r>
      <w:bookmarkEnd w:id="4"/>
      <w:r w:rsidR="008D0215" w:rsidRPr="00821BCF">
        <w:rPr>
          <w:rFonts w:cs="Calibri"/>
          <w:sz w:val="20"/>
          <w:szCs w:val="20"/>
        </w:rPr>
        <w:t xml:space="preserve">una zona </w:t>
      </w:r>
      <w:r w:rsidRPr="00554E06">
        <w:rPr>
          <w:rFonts w:cs="Calibri"/>
          <w:sz w:val="20"/>
          <w:szCs w:val="20"/>
        </w:rPr>
        <w:t>exclusiva a fin de facilitar la carga y descarga del material alquilado; y, de igual forma deberá contar con la cantidad necesaria de personal para que estos indiquen el respectivo pase peatonal.</w:t>
      </w:r>
    </w:p>
    <w:p w14:paraId="6A2E5EC8"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0FF703D0"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8.4.</w:t>
      </w:r>
      <w:r w:rsidRPr="00554E06">
        <w:rPr>
          <w:rFonts w:cs="Calibri"/>
          <w:sz w:val="20"/>
          <w:szCs w:val="20"/>
        </w:rPr>
        <w:tab/>
        <w:t xml:space="preserve">El Cliente deberá confirmar mediante el email señalado con un </w:t>
      </w:r>
      <w:r w:rsidRPr="00554E06">
        <w:rPr>
          <w:rFonts w:cs="Calibri"/>
          <w:b/>
          <w:bCs/>
          <w:sz w:val="20"/>
          <w:szCs w:val="20"/>
        </w:rPr>
        <w:t>MÍNIMO DE 24 HORAS HÁBILES</w:t>
      </w:r>
      <w:r w:rsidRPr="00554E06">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1259FE49"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ab/>
      </w:r>
    </w:p>
    <w:p w14:paraId="217CE115"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8.5.</w:t>
      </w:r>
      <w:r w:rsidRPr="00554E06">
        <w:rPr>
          <w:rFonts w:cs="Calibri"/>
          <w:sz w:val="20"/>
          <w:szCs w:val="20"/>
        </w:rPr>
        <w:tab/>
        <w:t>El Cliente deberá respetar el límite de carga permitido para cada unidad de transporte.</w:t>
      </w:r>
    </w:p>
    <w:p w14:paraId="4ED39CB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272F501A"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8.6.</w:t>
      </w:r>
      <w:r w:rsidRPr="00554E06">
        <w:rPr>
          <w:rFonts w:cs="Calibri"/>
          <w:sz w:val="20"/>
          <w:szCs w:val="20"/>
        </w:rPr>
        <w:tab/>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5D20BD7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10D3F8" w14:textId="77777777" w:rsidR="00781744"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8.7.</w:t>
      </w:r>
      <w:r w:rsidRPr="00554E06">
        <w:rPr>
          <w:rFonts w:cs="Calibri"/>
          <w:sz w:val="20"/>
          <w:szCs w:val="20"/>
        </w:rPr>
        <w:tab/>
        <w:t>Se considerarán hechos imputables al Cliente las acciones y omisiones de su personal, sus asesores, subcontratistas o proveedores, así como el personal de estos, que produzcan deficiencias o incumplimientos de lo antes precisado.</w:t>
      </w:r>
    </w:p>
    <w:bookmarkEnd w:id="1"/>
    <w:p w14:paraId="3CA0C037"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FABFC4"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EQUIPOS PROPIEDAD DE ENCOFRADOS INNOVA S.A.C: </w:t>
      </w:r>
      <w:r w:rsidRPr="00562049">
        <w:rPr>
          <w:sz w:val="20"/>
          <w:szCs w:val="20"/>
        </w:rPr>
        <w:t>El Cliente reconoce que los equipos arrendados son propiedad de ENCOFRADOS INNOVA S.A.C.</w:t>
      </w:r>
      <w:r>
        <w:rPr>
          <w:sz w:val="20"/>
          <w:szCs w:val="20"/>
        </w:rPr>
        <w:t xml:space="preserve"> </w:t>
      </w:r>
      <w:r w:rsidRPr="00562049">
        <w:rPr>
          <w:sz w:val="20"/>
          <w:szCs w:val="20"/>
        </w:rPr>
        <w:t xml:space="preserve">En caso de que cualquier tercero pretendiese o hiciese valer cualquier derecho sobre los equipos, el Cliente defenderá y hará valer la propiedad de ENCOFRADOS INNOVA S.A.C sobre los mismos. El Cliente notificará inmediatamente a ENCOFRADOS INNOVA S.A.C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ENCOFRADOS INNOVA S.A.C. El Cliente no podrá hacer a los equipos ningún tipo de modificaciones, incluyendo adiciones o disminuciones que de cualquier manera alteren los equipos, sin autorización por escrito de ENCOFRADOS INNOVA S.A.C. Correrán por cuenta del Cliente los gastos por la realización de cualquier modificación y/o cambios autorizados por ENCOFRADOS INNOVA S.A.C, así como los ocasionados por la restitución al estado original de los equipos. Los repuestos o piezas que el Cliente incorpore a los equipos se considerarán como parte integrante de los mismos y en consecuencia serán de propiedad de ENCOFRADOS INNOVA S.A.C, sin que ésta tenga que pagar al Cliente dinero alguno por estos conceptos. El Cliente no podrá alegar fallas o desperfectos de los equipos ni la necesidad de reparaciones de estos, ni el costo o tiempo de las </w:t>
      </w:r>
      <w:r w:rsidRPr="00562049">
        <w:rPr>
          <w:sz w:val="20"/>
          <w:szCs w:val="20"/>
        </w:rPr>
        <w:lastRenderedPageBreak/>
        <w:t>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179BAE7A"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RESPONSABILIDADES: </w:t>
      </w:r>
      <w:r w:rsidRPr="00562049">
        <w:rPr>
          <w:sz w:val="20"/>
          <w:szCs w:val="20"/>
        </w:rPr>
        <w:t>Los riesgos sobre los equipos arrendados, desde el momento de su entrega hasta su devolución al almacén de ENCOFRADOS INNOVA S.A.C corren exclusivamente por cuenta del Cliente. ENCOFRADOS INNOVA S.A.C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ENCOFRADOS INNOVA S.A.C de toda 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Cliente exonera expresamente a ENCOFRADOS INNOVA S.A.C de toda responsabilidad que surja por daños directos, indirectos, o de cualquier otra índole causada al cliente y/o a cualquier tercero. Asimismo, el Cliente deberá defender y resguardar los equipos arrendados, e indemnizar a ENCOFRADOS INNOVA S.A.C en caso de cualquier demanda o acción (sea que ésta se fundamente o no en la actuación dolosa o culposa del Cliente).</w:t>
      </w:r>
    </w:p>
    <w:p w14:paraId="4A8143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17D17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231081">
        <w:rPr>
          <w:b/>
          <w:sz w:val="20"/>
          <w:szCs w:val="20"/>
        </w:rPr>
        <w:t xml:space="preserve">POLÍTICA DE SUPERVISIÓN: </w:t>
      </w:r>
      <w:r w:rsidRPr="00562049">
        <w:rPr>
          <w:rFonts w:cs="Calibri"/>
          <w:sz w:val="20"/>
          <w:szCs w:val="20"/>
        </w:rPr>
        <w:t xml:space="preserve">El Cliente autoriza expresamente a ENCOFRADOS INNOVA S.A.C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p>
    <w:p w14:paraId="18CC5B97" w14:textId="77777777" w:rsidR="00781744" w:rsidRPr="00231081" w:rsidRDefault="00781744" w:rsidP="00781744">
      <w:pPr>
        <w:autoSpaceDE w:val="0"/>
        <w:autoSpaceDN w:val="0"/>
        <w:adjustRightInd w:val="0"/>
        <w:spacing w:after="0" w:line="240" w:lineRule="auto"/>
        <w:ind w:right="-568"/>
        <w:jc w:val="both"/>
        <w:rPr>
          <w:rFonts w:cs="Calibri"/>
          <w:sz w:val="20"/>
          <w:szCs w:val="20"/>
        </w:rPr>
      </w:pPr>
    </w:p>
    <w:p w14:paraId="72E265A7" w14:textId="77777777" w:rsidR="00781744" w:rsidRPr="00D0370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RESOLUCIÓN DEL CONTRATO: </w:t>
      </w:r>
      <w:r w:rsidRPr="00562049">
        <w:rPr>
          <w:sz w:val="20"/>
          <w:szCs w:val="20"/>
        </w:rPr>
        <w:t xml:space="preserve">ENCOFRADOS INNOVA S.A.C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ENCOFRADOS INNOVA S.A.C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perjuicios ocasionados a ENCOFRADOS INNOVA S.A.C. Como consecuencia inmediata de la resolución del Contrato el Cliente debe devolver a ENCOFRADOS INNOVA S.A.C todos los bienes arrendados. Sin perjuicio de ello, el Cliente autoriza a ENCOFRADOS INNOVA S.A.C a recuperar los equipos en el lugar donde se encuentren y </w:t>
      </w:r>
      <w:r w:rsidRPr="00562049">
        <w:rPr>
          <w:sz w:val="20"/>
          <w:szCs w:val="20"/>
        </w:rPr>
        <w:lastRenderedPageBreak/>
        <w:t>en las obras en que están siendo usados sin ningún aviso, trámite ni documento, y los gastos incurridos en la recuperación de los equipos (costos de desmontaje, costos por acarreo del material, costos por el transporte hasta el almacén de ENCOFRADOS INNOVA S.A.C)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7262A18A" w14:textId="77777777" w:rsidR="00781744" w:rsidRPr="007B095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DC1E4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VENTA DE EQUIPOS: </w:t>
      </w:r>
      <w:r w:rsidRPr="00562049">
        <w:rPr>
          <w:sz w:val="20"/>
          <w:szCs w:val="20"/>
        </w:rPr>
        <w:t xml:space="preserve">Si se pactase venta de equipos, </w:t>
      </w:r>
      <w:r w:rsidRPr="00562049">
        <w:rPr>
          <w:rFonts w:cs="Calibri"/>
          <w:sz w:val="20"/>
          <w:szCs w:val="20"/>
        </w:rPr>
        <w:t>ésta se entenderá hecha con Pacto de Reserva de Dominio, hasta el pago total del precio convenido</w:t>
      </w:r>
    </w:p>
    <w:p w14:paraId="33832A7E"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4A01F84B"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rFonts w:cs="Calibri"/>
          <w:b/>
          <w:sz w:val="20"/>
          <w:szCs w:val="20"/>
        </w:rPr>
        <w:t>DEVOLUCIÓN DE TÍTULOS VALORES:</w:t>
      </w:r>
      <w:r w:rsidRPr="00730300">
        <w:rPr>
          <w:rFonts w:cs="Calibri"/>
          <w:sz w:val="20"/>
          <w:szCs w:val="20"/>
        </w:rPr>
        <w:t xml:space="preserve"> La devolución de los documentos entregados</w:t>
      </w:r>
      <w:r>
        <w:rPr>
          <w:rFonts w:cs="Calibri"/>
          <w:sz w:val="20"/>
          <w:szCs w:val="20"/>
        </w:rPr>
        <w:t>,</w:t>
      </w:r>
      <w:r w:rsidRPr="00730300">
        <w:rPr>
          <w:rFonts w:cs="Calibri"/>
          <w:sz w:val="20"/>
          <w:szCs w:val="20"/>
        </w:rPr>
        <w:t xml:space="preserve"> conscientemente por el Cliente en concepto de Fianza</w:t>
      </w:r>
      <w:r>
        <w:rPr>
          <w:rFonts w:cs="Calibri"/>
          <w:sz w:val="20"/>
          <w:szCs w:val="20"/>
        </w:rPr>
        <w:t>,</w:t>
      </w:r>
      <w:r w:rsidRPr="00730300">
        <w:rPr>
          <w:rFonts w:cs="Calibri"/>
          <w:sz w:val="20"/>
          <w:szCs w:val="20"/>
        </w:rPr>
        <w:t xml:space="preserve"> está sujeta al recuento y examen de los materiales devueltos, </w:t>
      </w:r>
      <w:r w:rsidRPr="00730300">
        <w:rPr>
          <w:sz w:val="20"/>
          <w:szCs w:val="20"/>
        </w:rPr>
        <w:t>así como la cancelación de la deuda pendiente por alquiler y deuda por el material NO DEVUELTO o IRREPARABLE, si es que se diera el caso.</w:t>
      </w:r>
      <w:r>
        <w:rPr>
          <w:sz w:val="20"/>
          <w:szCs w:val="20"/>
        </w:rPr>
        <w:t xml:space="preserve"> </w:t>
      </w:r>
      <w:r w:rsidRPr="00730300">
        <w:rPr>
          <w:sz w:val="20"/>
          <w:szCs w:val="20"/>
        </w:rPr>
        <w:t>Una vez can</w:t>
      </w:r>
      <w:r>
        <w:rPr>
          <w:sz w:val="20"/>
          <w:szCs w:val="20"/>
        </w:rPr>
        <w:t>c</w:t>
      </w:r>
      <w:r w:rsidRPr="00730300">
        <w:rPr>
          <w:sz w:val="20"/>
          <w:szCs w:val="20"/>
        </w:rPr>
        <w:t xml:space="preserve">elada toda deuda pendiente del cliente por alquiler o pago de reposición de los materiales IRREPARABLES o NO DEVUELTOS, </w:t>
      </w:r>
      <w:r w:rsidRPr="00730300">
        <w:rPr>
          <w:rFonts w:cs="Calibri"/>
          <w:sz w:val="20"/>
          <w:szCs w:val="20"/>
        </w:rPr>
        <w:t xml:space="preserve">ENCOFRADOS INNOVA S.A.C. </w:t>
      </w:r>
      <w:r w:rsidRPr="00730300">
        <w:rPr>
          <w:sz w:val="20"/>
          <w:szCs w:val="20"/>
        </w:rPr>
        <w:t xml:space="preserve">tiene 7 días hábiles para la devolución de los respectivos títulos valores que garantizaron cualquier deuda. </w:t>
      </w:r>
    </w:p>
    <w:p w14:paraId="489F2AE4" w14:textId="77777777" w:rsidR="00781744" w:rsidRPr="002147E8"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En cuanto al procedimiento de solicitud de devolución de garantías, deben enviar un correo a </w:t>
      </w:r>
      <w:hyperlink r:id="rId9" w:history="1">
        <w:r w:rsidRPr="00730300">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1D3D37E9"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50969945"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 xml:space="preserve">El presente Contrato será válido hasta la devolución total del equipo alquilado y la cancelación total de la deuda adquirida con ENCOFRADOS INNOVA S.A.C., teniéndose en cuenta que la facturación por alquiler del equipo, reparación de equipo, transporte de equipo, equipo </w:t>
      </w:r>
      <w:r>
        <w:rPr>
          <w:rFonts w:cs="Calibri"/>
          <w:sz w:val="20"/>
          <w:szCs w:val="20"/>
        </w:rPr>
        <w:t>NO DEVUELTO</w:t>
      </w:r>
      <w:r w:rsidRPr="00562049">
        <w:rPr>
          <w:rFonts w:cs="Calibri"/>
          <w:sz w:val="20"/>
          <w:szCs w:val="20"/>
        </w:rPr>
        <w:t xml:space="preserve"> o </w:t>
      </w:r>
      <w:r>
        <w:rPr>
          <w:rFonts w:cs="Calibri"/>
          <w:sz w:val="20"/>
          <w:szCs w:val="20"/>
        </w:rPr>
        <w:t>IRREPARABLE</w:t>
      </w:r>
      <w:r w:rsidRPr="00562049">
        <w:rPr>
          <w:rFonts w:cs="Calibri"/>
          <w:sz w:val="20"/>
          <w:szCs w:val="20"/>
        </w:rPr>
        <w:t xml:space="preserve"> se emite por el sistema web </w:t>
      </w:r>
      <w:r>
        <w:rPr>
          <w:rFonts w:cs="Calibri"/>
          <w:sz w:val="20"/>
          <w:szCs w:val="20"/>
        </w:rPr>
        <w:t>SUNAT.</w:t>
      </w:r>
    </w:p>
    <w:p w14:paraId="3C82CBA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00CC7D00"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Sólo serán válidas las condiciones reflejadas expresamente por escrito y firmadas por ambas partes.</w:t>
      </w:r>
    </w:p>
    <w:p w14:paraId="3FE4119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2B8478BF"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El presente Contrato se regirá, en todo lo que no estuviera expresamente previsto, por la legislación peruana que, en su caso resultare aplicable.</w:t>
      </w:r>
    </w:p>
    <w:p w14:paraId="14190BFC" w14:textId="77777777" w:rsidR="00781744" w:rsidRPr="00364941" w:rsidRDefault="00781744" w:rsidP="00781744">
      <w:pPr>
        <w:autoSpaceDE w:val="0"/>
        <w:autoSpaceDN w:val="0"/>
        <w:adjustRightInd w:val="0"/>
        <w:spacing w:after="0" w:line="240" w:lineRule="auto"/>
        <w:ind w:right="-568"/>
        <w:jc w:val="both"/>
        <w:rPr>
          <w:rFonts w:cs="Calibri"/>
          <w:sz w:val="20"/>
          <w:szCs w:val="20"/>
        </w:rPr>
      </w:pPr>
    </w:p>
    <w:bookmarkEnd w:id="0"/>
    <w:p w14:paraId="1FED78CC"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 xml:space="preserve">En garantía del cumplimiento de las obligaciones del Contrato, el Cliente designa como Aval Personal aJose Diaz</w:t>
      </w:r>
      <w:r>
        <w:rPr>
          <w:rFonts w:cs="Calibri"/>
          <w:sz w:val="20"/>
          <w:szCs w:val="20"/>
        </w:rPr>
        <w:t xml:space="preserve"> </w:t>
      </w:r>
      <w:r w:rsidRPr="00DB4795">
        <w:rPr>
          <w:rFonts w:cs="Calibri"/>
          <w:sz w:val="20"/>
          <w:szCs w:val="20"/>
        </w:rPr>
        <w:t xml:space="preserve">con DNI 75410121, domiciliado en Av los pinos 123, respecto a quien se procederá conforme a lo prescrito por el Art.1868° y siguientes del Código Civil.</w:t>
      </w:r>
    </w:p>
    <w:p w14:paraId="743FF110" w14:textId="77777777" w:rsidR="005F5FA2" w:rsidRPr="00DB4795" w:rsidRDefault="005F5FA2" w:rsidP="005F5FA2">
      <w:pPr>
        <w:pStyle w:val="Prrafodelista"/>
        <w:rPr>
          <w:rFonts w:cs="Calibri"/>
          <w:sz w:val="20"/>
          <w:szCs w:val="20"/>
        </w:rPr>
      </w:pPr>
    </w:p>
    <w:p w14:paraId="22CE7F14" w14:textId="77777777" w:rsidR="005F5FA2" w:rsidRPr="00DB4795" w:rsidRDefault="005F5FA2" w:rsidP="005F5FA2">
      <w:pPr>
        <w:pStyle w:val="Prrafodelista"/>
        <w:rPr>
          <w:rFonts w:cs="Calibri"/>
          <w:sz w:val="20"/>
          <w:szCs w:val="20"/>
        </w:rPr>
      </w:pPr>
    </w:p>
    <w:p w14:paraId="5B224BF4" w14:textId="77777777" w:rsidR="00EC2ACC" w:rsidRDefault="00EC2ACC" w:rsidP="00781744">
      <w:pPr>
        <w:autoSpaceDE w:val="0"/>
        <w:autoSpaceDN w:val="0"/>
        <w:adjustRightInd w:val="0"/>
        <w:spacing w:after="0" w:line="240" w:lineRule="auto"/>
        <w:jc w:val="center"/>
        <w:rPr>
          <w:rFonts w:cs="Calibri"/>
          <w:b/>
          <w:sz w:val="20"/>
          <w:szCs w:val="20"/>
        </w:rPr>
      </w:pPr>
    </w:p>
    <w:p w14:paraId="4DC8C8B9" w14:textId="77777777" w:rsidR="004F6FF9" w:rsidRDefault="004F6FF9" w:rsidP="00EC2ACC">
      <w:pPr>
        <w:autoSpaceDE w:val="0"/>
        <w:autoSpaceDN w:val="0"/>
        <w:adjustRightInd w:val="0"/>
        <w:spacing w:after="0" w:line="240" w:lineRule="auto"/>
        <w:jc w:val="center"/>
        <w:rPr>
          <w:rFonts w:cs="Calibri"/>
          <w:b/>
          <w:sz w:val="20"/>
          <w:szCs w:val="20"/>
        </w:rPr>
      </w:pPr>
    </w:p>
    <w:p w14:paraId="2AC94F6E" w14:textId="77777777" w:rsidR="009E219F" w:rsidRDefault="009E219F" w:rsidP="00B2073F">
      <w:pPr>
        <w:autoSpaceDE w:val="0"/>
        <w:autoSpaceDN w:val="0"/>
        <w:adjustRightInd w:val="0"/>
        <w:spacing w:after="0" w:line="240" w:lineRule="auto"/>
        <w:jc w:val="center"/>
        <w:rPr>
          <w:noProof/>
        </w:rPr>
      </w:pPr>
    </w:p>
    <w:p w14:paraId="07F8E9DC" w14:textId="77777777" w:rsidR="00623208" w:rsidRDefault="00623208" w:rsidP="00B2073F">
      <w:pPr>
        <w:autoSpaceDE w:val="0"/>
        <w:autoSpaceDN w:val="0"/>
        <w:adjustRightInd w:val="0"/>
        <w:spacing w:after="0" w:line="240" w:lineRule="auto"/>
        <w:jc w:val="center"/>
        <w:rPr>
          <w:noProof/>
        </w:rPr>
      </w:pPr>
    </w:p>
    <w:p w14:paraId="7330478E" w14:textId="77777777" w:rsidR="00623208" w:rsidRDefault="00623208" w:rsidP="00B2073F">
      <w:pPr>
        <w:autoSpaceDE w:val="0"/>
        <w:autoSpaceDN w:val="0"/>
        <w:adjustRightInd w:val="0"/>
        <w:spacing w:after="0" w:line="240" w:lineRule="auto"/>
        <w:jc w:val="center"/>
        <w:rPr>
          <w:noProof/>
        </w:rPr>
      </w:pPr>
    </w:p>
    <w:p w14:paraId="1E35F9FD" w14:textId="77777777" w:rsidR="00623208" w:rsidRDefault="00623208" w:rsidP="00B2073F">
      <w:pPr>
        <w:autoSpaceDE w:val="0"/>
        <w:autoSpaceDN w:val="0"/>
        <w:adjustRightInd w:val="0"/>
        <w:spacing w:after="0" w:line="240" w:lineRule="auto"/>
        <w:jc w:val="center"/>
        <w:rPr>
          <w:noProof/>
        </w:rPr>
      </w:pPr>
    </w:p>
    <w:p w14:paraId="17C42BDD" w14:textId="77777777" w:rsidR="00623208" w:rsidRDefault="00623208" w:rsidP="00B2073F">
      <w:pPr>
        <w:autoSpaceDE w:val="0"/>
        <w:autoSpaceDN w:val="0"/>
        <w:adjustRightInd w:val="0"/>
        <w:spacing w:after="0" w:line="240" w:lineRule="auto"/>
        <w:jc w:val="center"/>
        <w:rPr>
          <w:noProof/>
        </w:rPr>
      </w:pPr>
    </w:p>
    <w:p w14:paraId="5BD385AA" w14:textId="77777777" w:rsidR="00623208" w:rsidRDefault="00623208" w:rsidP="00B2073F">
      <w:pPr>
        <w:autoSpaceDE w:val="0"/>
        <w:autoSpaceDN w:val="0"/>
        <w:adjustRightInd w:val="0"/>
        <w:spacing w:after="0" w:line="240" w:lineRule="auto"/>
        <w:jc w:val="center"/>
        <w:rPr>
          <w:noProof/>
        </w:rPr>
      </w:pPr>
    </w:p>
    <w:p w14:paraId="5CBBB66E" w14:textId="77777777" w:rsidR="00623208" w:rsidRDefault="00623208" w:rsidP="00B2073F">
      <w:pPr>
        <w:autoSpaceDE w:val="0"/>
        <w:autoSpaceDN w:val="0"/>
        <w:adjustRightInd w:val="0"/>
        <w:spacing w:after="0" w:line="240" w:lineRule="auto"/>
        <w:jc w:val="center"/>
        <w:rPr>
          <w:rFonts w:cs="Calibri"/>
          <w:b/>
          <w:sz w:val="20"/>
          <w:szCs w:val="20"/>
        </w:rPr>
      </w:pPr>
    </w:p>
    <w:p w14:paraId="2852747A" w14:textId="77777777" w:rsidR="00623208" w:rsidRDefault="00623208" w:rsidP="00B2073F">
      <w:pPr>
        <w:autoSpaceDE w:val="0"/>
        <w:autoSpaceDN w:val="0"/>
        <w:adjustRightInd w:val="0"/>
        <w:spacing w:after="0" w:line="240" w:lineRule="auto"/>
        <w:jc w:val="center"/>
        <w:rPr>
          <w:rFonts w:cs="Calibri"/>
          <w:b/>
          <w:sz w:val="20"/>
          <w:szCs w:val="20"/>
        </w:rPr>
      </w:pPr>
    </w:p>
    <w:p w14:paraId="7E4B2FFA" w14:textId="77777777" w:rsidR="005F5FA2" w:rsidRDefault="005F5FA2" w:rsidP="00B2073F">
      <w:pPr>
        <w:autoSpaceDE w:val="0"/>
        <w:autoSpaceDN w:val="0"/>
        <w:adjustRightInd w:val="0"/>
        <w:spacing w:after="0" w:line="240" w:lineRule="auto"/>
        <w:jc w:val="center"/>
        <w:rPr>
          <w:rFonts w:cs="Calibri"/>
          <w:b/>
          <w:sz w:val="20"/>
          <w:szCs w:val="20"/>
        </w:rPr>
      </w:pPr>
    </w:p>
    <w:p w14:paraId="257C8AD9" w14:textId="77777777" w:rsidR="005F5FA2" w:rsidRDefault="005F5FA2" w:rsidP="00B2073F">
      <w:pPr>
        <w:autoSpaceDE w:val="0"/>
        <w:autoSpaceDN w:val="0"/>
        <w:adjustRightInd w:val="0"/>
        <w:spacing w:after="0" w:line="240" w:lineRule="auto"/>
        <w:jc w:val="center"/>
        <w:rPr>
          <w:rFonts w:cs="Calibri"/>
          <w:b/>
          <w:sz w:val="20"/>
          <w:szCs w:val="20"/>
        </w:rPr>
      </w:pPr>
    </w:p>
    <w:p w14:paraId="35E77894" w14:textId="77777777" w:rsidR="00B2073F" w:rsidRDefault="005F5FA2" w:rsidP="00B2073F">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0288" behindDoc="0" locked="0" layoutInCell="1" allowOverlap="1" wp14:anchorId="06BEB346" wp14:editId="5CF02A6B">
                <wp:simplePos x="0" y="0"/>
                <wp:positionH relativeFrom="column">
                  <wp:posOffset>-518160</wp:posOffset>
                </wp:positionH>
                <wp:positionV relativeFrom="paragraph">
                  <wp:posOffset>0</wp:posOffset>
                </wp:positionV>
                <wp:extent cx="6642735" cy="612013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6120130"/>
                        </a:xfrm>
                        <a:prstGeom prst="rect">
                          <a:avLst/>
                        </a:prstGeom>
                        <a:noFill/>
                        <a:ln w="9525">
                          <a:noFill/>
                          <a:miter lim="800000"/>
                          <a:headEnd/>
                          <a:tailEnd/>
                        </a:ln>
                      </wps:spPr>
                      <wps:txb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type w14:anchorId="06BEB346" id="_x0000_t202" coordsize="21600,21600" o:spt="202" path="m,l,21600r21600,l21600,xe">
                <v:stroke joinstyle="miter"/>
                <v:path gradientshapeok="t" o:connecttype="rect"/>
              </v:shapetype>
              <v:shape id="Cuadro de texto 2" o:spid="_x0000_s1026" type="#_x0000_t202" style="position:absolute;left:0;text-align:left;margin-left:-40.8pt;margin-top:0;width:523.05pt;height:48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" filled="f" stroked="f">
                <v:textbo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v:textbox>
                <w10:wrap type="square"/>
              </v:shape>
            </w:pict>
          </mc:Fallback>
        </mc:AlternateContent>
      </w:r>
    </w:p>
    <w:p w14:paraId="0C09A620" w14:textId="77777777" w:rsidR="00B2073F" w:rsidRPr="00EC2ACC" w:rsidRDefault="005F5FA2" w:rsidP="005F5FA2">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2336" behindDoc="0" locked="0" layoutInCell="1" allowOverlap="1" wp14:anchorId="0498283C" wp14:editId="5C4C45B6">
                <wp:simplePos x="0" y="0"/>
                <wp:positionH relativeFrom="margin">
                  <wp:align>center</wp:align>
                </wp:positionH>
                <wp:positionV relativeFrom="paragraph">
                  <wp:posOffset>116300</wp:posOffset>
                </wp:positionV>
                <wp:extent cx="6363335" cy="5252720"/>
                <wp:effectExtent l="0" t="0" r="0" b="5080"/>
                <wp:wrapSquare wrapText="bothSides"/>
                <wp:docPr id="17542825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252720"/>
                        </a:xfrm>
                        <a:prstGeom prst="rect">
                          <a:avLst/>
                        </a:prstGeom>
                        <a:noFill/>
                        <a:ln w="9525">
                          <a:noFill/>
                          <a:miter lim="800000"/>
                          <a:headEnd/>
                          <a:tailEnd/>
                        </a:ln>
                      </wps:spPr>
                      <wps:txb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0498283C" id="_x0000_s1027" type="#_x0000_t202" style="position:absolute;left:0;text-align:left;margin-left:0;margin-top:9.15pt;width:501.05pt;height:413.6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" filled="f" stroked="f">
                <v:textbo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v:textbox>
                <w10:wrap type="square" anchorx="margin"/>
              </v:shape>
            </w:pict>
          </mc:Fallback>
        </mc:AlternateContent>
      </w:r>
    </w:p>
    <w:sectPr w:rsidR="00B2073F" w:rsidRPr="00EC2ACC" w:rsidSect="00B11551">
      <w:headerReference w:type="even" r:id="rId14"/>
      <w:headerReference w:type="default" r:id="rId15"/>
      <w:footerReference w:type="default" r:id="rId16"/>
      <w:headerReference w:type="first" r:id="rId17"/>
      <w:pgSz w:w="11906" w:h="16838" w:code="9"/>
      <w:pgMar w:top="2517" w:right="1531" w:bottom="2126" w:left="1531" w:header="709" w:footer="5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01CBC6" w14:textId="77777777" w:rsidR="00ED6A39" w:rsidRDefault="00ED6A39" w:rsidP="00C02D2E">
      <w:pPr>
        <w:spacing w:after="0" w:line="240" w:lineRule="auto"/>
      </w:pPr>
      <w:r>
        <w:separator/>
      </w:r>
    </w:p>
  </w:endnote>
  <w:endnote w:type="continuationSeparator" w:id="0">
    <w:p w14:paraId="53041DDC" w14:textId="77777777" w:rsidR="00ED6A39" w:rsidRDefault="00ED6A39"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260"/>
      <w:gridCol w:w="3544"/>
    </w:tblGrid>
    <w:tr w:rsidR="00EC2ACC" w:rsidRPr="0085466B" w14:paraId="64B3A634" w14:textId="77777777" w:rsidTr="00C52A43">
      <w:trPr>
        <w:trHeight w:val="1005"/>
      </w:trPr>
      <w:tc>
        <w:tcPr>
          <w:tcW w:w="3261" w:type="dxa"/>
        </w:tcPr>
        <w:p w14:paraId="3C593054" w14:textId="77777777" w:rsidR="00EC2ACC" w:rsidRPr="009E219F" w:rsidRDefault="008730BC" w:rsidP="00EC2ACC">
          <w:pPr>
            <w:pStyle w:val="Textosinformato"/>
            <w:rPr>
              <w:rFonts w:cs="Calibri"/>
              <w:sz w:val="15"/>
              <w:szCs w:val="15"/>
            </w:rPr>
          </w:pPr>
          <w:bookmarkStart w:id="5" w:name="_Hlk151740193"/>
          <w:r w:rsidRPr="009E219F">
            <w:rPr>
              <w:rFonts w:cs="Calibri"/>
              <w:sz w:val="15"/>
              <w:szCs w:val="15"/>
            </w:rPr>
            <w:t xml:space="preserve">Conforme Cliente</w:t>
          </w:r>
        </w:p>
        <w:p w14:paraId="449FDDA8" w14:textId="77777777" w:rsidR="00EC2ACC" w:rsidRPr="009E219F" w:rsidRDefault="00EC2ACC" w:rsidP="00EC2ACC">
          <w:pPr>
            <w:pStyle w:val="Textosinformato"/>
            <w:rPr>
              <w:rFonts w:cs="Calibri"/>
              <w:sz w:val="15"/>
              <w:szCs w:val="15"/>
            </w:rPr>
          </w:pPr>
        </w:p>
        <w:p w14:paraId="44075963" w14:textId="77777777" w:rsidR="00EC2ACC" w:rsidRPr="009E219F" w:rsidRDefault="00EC2ACC" w:rsidP="00EC2ACC">
          <w:pPr>
            <w:pStyle w:val="Textosinformato"/>
            <w:rPr>
              <w:rFonts w:cs="Calibri"/>
              <w:sz w:val="15"/>
              <w:szCs w:val="15"/>
            </w:rPr>
          </w:pPr>
        </w:p>
        <w:p w14:paraId="68FCFF42" w14:textId="77777777" w:rsidR="003B0887" w:rsidRPr="009E219F" w:rsidRDefault="003B0887" w:rsidP="00EC2ACC">
          <w:pPr>
            <w:pStyle w:val="Textosinformato"/>
            <w:rPr>
              <w:rFonts w:cs="Calibri"/>
              <w:sz w:val="15"/>
              <w:szCs w:val="15"/>
            </w:rPr>
          </w:pPr>
        </w:p>
        <w:p w14:paraId="4CD96E14" w14:textId="77777777" w:rsidR="00EC2ACC" w:rsidRPr="009E219F" w:rsidRDefault="00EC2ACC" w:rsidP="00EC2ACC">
          <w:pPr>
            <w:pStyle w:val="Textosinformato"/>
            <w:rPr>
              <w:rFonts w:cs="Calibri"/>
              <w:sz w:val="15"/>
              <w:szCs w:val="15"/>
            </w:rPr>
          </w:pPr>
        </w:p>
        <w:p w14:paraId="4C60CCB5" w14:textId="77777777" w:rsidR="003B0887" w:rsidRPr="009E219F" w:rsidRDefault="003B0887" w:rsidP="00EC2ACC">
          <w:pPr>
            <w:pStyle w:val="Textosinformato"/>
            <w:rPr>
              <w:rFonts w:cs="Calibri"/>
              <w:sz w:val="15"/>
              <w:szCs w:val="15"/>
            </w:rPr>
          </w:pPr>
        </w:p>
        <w:p w14:paraId="389A149F" w14:textId="77777777" w:rsidR="003B0887" w:rsidRPr="009E219F" w:rsidRDefault="003B0887" w:rsidP="00EC2ACC">
          <w:pPr>
            <w:pStyle w:val="Textosinformato"/>
            <w:rPr>
              <w:rFonts w:cs="Calibri"/>
              <w:sz w:val="15"/>
              <w:szCs w:val="15"/>
            </w:rPr>
          </w:pPr>
        </w:p>
        <w:p w14:paraId="0A15DB93" w14:textId="77777777" w:rsidR="00EC2ACC" w:rsidRPr="009E219F" w:rsidRDefault="00EC2ACC" w:rsidP="00EC2ACC">
          <w:pPr>
            <w:pStyle w:val="Textosinformato"/>
            <w:rPr>
              <w:rFonts w:cs="Calibri"/>
              <w:sz w:val="15"/>
              <w:szCs w:val="15"/>
            </w:rPr>
          </w:pPr>
        </w:p>
        <w:p w14:paraId="039558A5" w14:textId="77777777" w:rsidR="004A05C7" w:rsidRPr="009E219F" w:rsidRDefault="004A05C7" w:rsidP="004A05C7">
          <w:pPr>
            <w:pStyle w:val="Textosinformato"/>
            <w:rPr>
              <w:rFonts w:cs="Calibri"/>
              <w:sz w:val="15"/>
              <w:szCs w:val="15"/>
            </w:rPr>
          </w:pPr>
          <w:r>
            <w:rPr>
              <w:rFonts w:cs="Calibri"/>
              <w:sz w:val="15"/>
              <w:szCs w:val="15"/>
            </w:rPr>
            <w:t/>
          </w:r>
        </w:p>
        <w:p w14:paraId="137654F0" w14:textId="77777777" w:rsidR="004A05C7" w:rsidRPr="009E219F" w:rsidRDefault="004A05C7" w:rsidP="004A05C7">
          <w:pPr>
            <w:pStyle w:val="Textosinformato"/>
            <w:rPr>
              <w:rFonts w:cs="Calibri"/>
              <w:color w:val="000000"/>
              <w:sz w:val="15"/>
              <w:szCs w:val="15"/>
              <w:lang w:eastAsia="es-PE"/>
            </w:rPr>
          </w:pPr>
          <w:r w:rsidRPr="009E219F">
            <w:rPr>
              <w:rFonts w:cs="Calibri"/>
              <w:sz w:val="15"/>
              <w:szCs w:val="15"/>
            </w:rPr>
            <w:t xml:space="preserve">Razón social: </w:t>
          </w:r>
          <w:r>
            <w:rPr>
              <w:rFonts w:cs="Calibri"/>
              <w:sz w:val="15"/>
              <w:szCs w:val="15"/>
            </w:rPr>
            <w:t xml:space="preserve">Notaria Paino</w:t>
          </w:r>
        </w:p>
        <w:p w14:paraId="3DA527FF" w14:textId="77777777" w:rsidR="004A05C7" w:rsidRPr="009E219F" w:rsidRDefault="004A05C7" w:rsidP="004A05C7">
          <w:pPr>
            <w:pStyle w:val="Textosinformato"/>
            <w:rPr>
              <w:rFonts w:cs="Calibri"/>
              <w:sz w:val="15"/>
              <w:szCs w:val="15"/>
            </w:rPr>
          </w:pPr>
          <w:r w:rsidRPr="009E219F">
            <w:rPr>
              <w:rFonts w:cs="Calibri"/>
              <w:sz w:val="15"/>
              <w:szCs w:val="15"/>
            </w:rPr>
            <w:t xml:space="preserve">Ruc: </w:t>
          </w:r>
          <w:r>
            <w:rPr>
              <w:rFonts w:cs="Calibri"/>
              <w:sz w:val="15"/>
              <w:szCs w:val="15"/>
            </w:rPr>
            <w:t xml:space="preserve">12121212121</w:t>
          </w:r>
        </w:p>
        <w:p w14:paraId="03FC2CF2" w14:textId="77777777" w:rsidR="004A05C7" w:rsidRPr="009E219F" w:rsidRDefault="004A05C7" w:rsidP="004A05C7">
          <w:pPr>
            <w:pStyle w:val="Textosinformato"/>
            <w:rPr>
              <w:rFonts w:cs="Calibri"/>
              <w:sz w:val="15"/>
              <w:szCs w:val="15"/>
            </w:rPr>
          </w:pPr>
          <w:r w:rsidRPr="009E219F">
            <w:rPr>
              <w:rFonts w:cs="Calibri"/>
              <w:sz w:val="15"/>
              <w:szCs w:val="15"/>
            </w:rPr>
            <w:t xml:space="preserve">Cargo:</w:t>
          </w:r>
          <w:r>
            <w:rPr>
              <w:rFonts w:cs="Calibri"/>
              <w:sz w:val="15"/>
              <w:szCs w:val="15"/>
            </w:rPr>
            <w:t xml:space="preserve"> Ingeniero</w:t>
          </w:r>
        </w:p>
        <w:p w14:paraId="7C54E214" w14:textId="77777777" w:rsidR="004A05C7" w:rsidRPr="009E219F" w:rsidRDefault="004A05C7" w:rsidP="004A05C7">
          <w:pPr>
            <w:pStyle w:val="Textosinformato"/>
            <w:rPr>
              <w:rFonts w:cs="Calibri"/>
              <w:sz w:val="15"/>
              <w:szCs w:val="15"/>
            </w:rPr>
          </w:pPr>
          <w:r w:rsidRPr="009E219F">
            <w:rPr>
              <w:rFonts w:cs="Calibri"/>
              <w:sz w:val="15"/>
              <w:szCs w:val="15"/>
            </w:rPr>
            <w:t xml:space="preserve">Nombre:</w:t>
          </w:r>
          <w:r>
            <w:rPr>
              <w:rFonts w:cs="Calibri"/>
              <w:sz w:val="15"/>
              <w:szCs w:val="15"/>
            </w:rPr>
            <w:t xml:space="preserve"> Jose Diaz</w:t>
          </w:r>
        </w:p>
        <w:p w14:paraId="5F7212DF"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75410121</w:t>
          </w:r>
        </w:p>
      </w:tc>
      <w:tc>
        <w:tcPr>
          <w:tcW w:w="3260" w:type="dxa"/>
        </w:tcPr>
        <w:p w14:paraId="364AEDB9" w14:textId="77777777" w:rsidR="00EC2ACC" w:rsidRPr="009E219F" w:rsidRDefault="00EC2ACC" w:rsidP="00EC2ACC">
          <w:pPr>
            <w:autoSpaceDE w:val="0"/>
            <w:autoSpaceDN w:val="0"/>
            <w:adjustRightInd w:val="0"/>
            <w:spacing w:after="0" w:line="240" w:lineRule="auto"/>
            <w:rPr>
              <w:rFonts w:cs="Calibri"/>
              <w:sz w:val="15"/>
              <w:szCs w:val="15"/>
            </w:rPr>
          </w:pPr>
        </w:p>
        <w:p w14:paraId="738E9D95" w14:textId="77777777" w:rsidR="009E219F" w:rsidRPr="009E219F" w:rsidRDefault="009E219F" w:rsidP="00EC2ACC">
          <w:pPr>
            <w:autoSpaceDE w:val="0"/>
            <w:autoSpaceDN w:val="0"/>
            <w:adjustRightInd w:val="0"/>
            <w:spacing w:after="0" w:line="240" w:lineRule="auto"/>
            <w:rPr>
              <w:rFonts w:cs="Calibri"/>
              <w:sz w:val="15"/>
              <w:szCs w:val="15"/>
            </w:rPr>
          </w:pPr>
        </w:p>
        <w:p w14:paraId="414052FE" w14:textId="77777777" w:rsidR="00EC2ACC" w:rsidRPr="009E219F" w:rsidRDefault="00EC2ACC" w:rsidP="00EC2ACC">
          <w:pPr>
            <w:autoSpaceDE w:val="0"/>
            <w:autoSpaceDN w:val="0"/>
            <w:adjustRightInd w:val="0"/>
            <w:spacing w:after="0" w:line="240" w:lineRule="auto"/>
            <w:rPr>
              <w:rFonts w:cs="Calibri"/>
              <w:sz w:val="15"/>
              <w:szCs w:val="15"/>
            </w:rPr>
          </w:pPr>
        </w:p>
        <w:p w14:paraId="5BBCA979" w14:textId="77777777" w:rsidR="00EC2ACC" w:rsidRPr="009E219F" w:rsidRDefault="00EC2ACC" w:rsidP="00EC2ACC">
          <w:pPr>
            <w:autoSpaceDE w:val="0"/>
            <w:autoSpaceDN w:val="0"/>
            <w:adjustRightInd w:val="0"/>
            <w:spacing w:after="0" w:line="240" w:lineRule="auto"/>
            <w:rPr>
              <w:rFonts w:cs="Calibri"/>
              <w:sz w:val="15"/>
              <w:szCs w:val="15"/>
            </w:rPr>
          </w:pPr>
        </w:p>
        <w:p w14:paraId="6FBE6092" w14:textId="77777777" w:rsidR="00EC2ACC" w:rsidRPr="009E219F" w:rsidRDefault="00EC2ACC" w:rsidP="00EC2ACC">
          <w:pPr>
            <w:autoSpaceDE w:val="0"/>
            <w:autoSpaceDN w:val="0"/>
            <w:adjustRightInd w:val="0"/>
            <w:spacing w:after="0" w:line="240" w:lineRule="auto"/>
            <w:rPr>
              <w:rFonts w:cs="Calibri"/>
              <w:sz w:val="15"/>
              <w:szCs w:val="15"/>
            </w:rPr>
          </w:pPr>
        </w:p>
        <w:p w14:paraId="758BA42B" w14:textId="77777777" w:rsidR="00EC2ACC" w:rsidRPr="009E219F" w:rsidRDefault="00EC2ACC" w:rsidP="00EC2ACC">
          <w:pPr>
            <w:autoSpaceDE w:val="0"/>
            <w:autoSpaceDN w:val="0"/>
            <w:adjustRightInd w:val="0"/>
            <w:spacing w:after="0" w:line="240" w:lineRule="auto"/>
            <w:rPr>
              <w:rFonts w:cs="Calibri"/>
              <w:sz w:val="15"/>
              <w:szCs w:val="15"/>
            </w:rPr>
          </w:pPr>
        </w:p>
        <w:p w14:paraId="0925EB74" w14:textId="77777777" w:rsidR="003B0887" w:rsidRPr="009E219F" w:rsidRDefault="003B0887" w:rsidP="00EC2ACC">
          <w:pPr>
            <w:autoSpaceDE w:val="0"/>
            <w:autoSpaceDN w:val="0"/>
            <w:adjustRightInd w:val="0"/>
            <w:spacing w:after="0" w:line="240" w:lineRule="auto"/>
            <w:rPr>
              <w:rFonts w:cs="Calibri"/>
              <w:sz w:val="15"/>
              <w:szCs w:val="15"/>
            </w:rPr>
          </w:pPr>
        </w:p>
        <w:p w14:paraId="0EC66EED" w14:textId="77777777" w:rsidR="003B0887" w:rsidRPr="009E219F" w:rsidRDefault="003B0887" w:rsidP="00EC2ACC">
          <w:pPr>
            <w:autoSpaceDE w:val="0"/>
            <w:autoSpaceDN w:val="0"/>
            <w:adjustRightInd w:val="0"/>
            <w:spacing w:after="0" w:line="240" w:lineRule="auto"/>
            <w:rPr>
              <w:rFonts w:cs="Calibri"/>
              <w:sz w:val="15"/>
              <w:szCs w:val="15"/>
            </w:rPr>
          </w:pPr>
        </w:p>
        <w:p w14:paraId="6D9A2CE6" w14:textId="77777777" w:rsidR="003B0887" w:rsidRPr="009E219F" w:rsidRDefault="003B0887" w:rsidP="00EC2ACC">
          <w:pPr>
            <w:autoSpaceDE w:val="0"/>
            <w:autoSpaceDN w:val="0"/>
            <w:adjustRightInd w:val="0"/>
            <w:spacing w:after="0" w:line="240" w:lineRule="auto"/>
            <w:rPr>
              <w:rFonts w:cs="Calibri"/>
              <w:sz w:val="15"/>
              <w:szCs w:val="15"/>
            </w:rPr>
          </w:pPr>
        </w:p>
        <w:p w14:paraId="4EB9533D" w14:textId="77777777" w:rsidR="00EC2ACC" w:rsidRDefault="00EC2ACC" w:rsidP="00EC2ACC">
          <w:pPr>
            <w:autoSpaceDE w:val="0"/>
            <w:autoSpaceDN w:val="0"/>
            <w:adjustRightInd w:val="0"/>
            <w:spacing w:after="0" w:line="240" w:lineRule="auto"/>
            <w:rPr>
              <w:rFonts w:cs="Calibri"/>
              <w:sz w:val="15"/>
              <w:szCs w:val="15"/>
            </w:rPr>
          </w:pPr>
        </w:p>
        <w:p w14:paraId="36BB235A" w14:textId="77777777" w:rsidR="004A05C7" w:rsidRPr="009E219F" w:rsidRDefault="004A05C7" w:rsidP="00EC2ACC">
          <w:pPr>
            <w:autoSpaceDE w:val="0"/>
            <w:autoSpaceDN w:val="0"/>
            <w:adjustRightInd w:val="0"/>
            <w:spacing w:after="0" w:line="240" w:lineRule="auto"/>
            <w:rPr>
              <w:rFonts w:cs="Calibri"/>
              <w:sz w:val="15"/>
              <w:szCs w:val="15"/>
            </w:rPr>
          </w:pPr>
        </w:p>
        <w:p w14:paraId="44480584"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Aval:</w:t>
          </w:r>
          <w:r>
            <w:rPr>
              <w:rFonts w:cs="Calibri"/>
              <w:sz w:val="15"/>
              <w:szCs w:val="15"/>
            </w:rPr>
            <w:t xml:space="preserve"> Jose Diaz</w:t>
          </w:r>
        </w:p>
        <w:p w14:paraId="1A088048"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75410121</w:t>
          </w:r>
        </w:p>
        <w:p w14:paraId="532E1023"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Domicilio:</w:t>
          </w:r>
          <w:r>
            <w:rPr>
              <w:rFonts w:cs="Calibri"/>
              <w:sz w:val="15"/>
              <w:szCs w:val="15"/>
            </w:rPr>
            <w:t xml:space="preserve"> Av los pinos 123</w:t>
          </w:r>
        </w:p>
      </w:tc>
      <w:tc>
        <w:tcPr>
          <w:tcW w:w="3544" w:type="dxa"/>
        </w:tcPr>
        <w:p w14:paraId="292E0195" w14:textId="77777777" w:rsidR="00EC2ACC" w:rsidRPr="009E219F" w:rsidRDefault="00EC2ACC" w:rsidP="00EC2ACC">
          <w:pPr>
            <w:autoSpaceDE w:val="0"/>
            <w:autoSpaceDN w:val="0"/>
            <w:adjustRightInd w:val="0"/>
            <w:spacing w:after="0" w:line="240" w:lineRule="auto"/>
            <w:rPr>
              <w:rFonts w:cs="Calibri"/>
              <w:b/>
              <w:bCs/>
              <w:sz w:val="15"/>
              <w:szCs w:val="15"/>
            </w:rPr>
          </w:pPr>
          <w:r w:rsidRPr="009E219F">
            <w:rPr>
              <w:rFonts w:cs="Calibri"/>
              <w:b/>
              <w:bCs/>
              <w:sz w:val="15"/>
              <w:szCs w:val="15"/>
            </w:rPr>
            <w:t xml:space="preserve">ENCOFRADOS INNOVA SAC RUC: 20562974998</w:t>
          </w:r>
        </w:p>
        <w:p w14:paraId="64FF7610"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376121D9" w14:textId="77777777" w:rsidR="00EC2ACC" w:rsidRPr="009E219F" w:rsidRDefault="00EC2ACC" w:rsidP="00EC2AC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 xml:space="preserve">47176659</w:t>
          </w:r>
        </w:p>
        <w:p w14:paraId="245C5A19"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Cargo:       Gerente General</w:t>
          </w:r>
        </w:p>
        <w:p w14:paraId="05F949E0" w14:textId="77777777" w:rsidR="00EC2ACC" w:rsidRPr="009E219F" w:rsidRDefault="00EC2ACC" w:rsidP="00EC2ACC">
          <w:pPr>
            <w:pStyle w:val="Default"/>
            <w:spacing w:line="276" w:lineRule="auto"/>
            <w:rPr>
              <w:sz w:val="15"/>
              <w:szCs w:val="15"/>
            </w:rPr>
          </w:pPr>
          <w:r w:rsidRPr="009E219F">
            <w:rPr>
              <w:sz w:val="15"/>
              <w:szCs w:val="15"/>
            </w:rPr>
            <w:t xml:space="preserve">Teléfono:  01 747 5109</w:t>
          </w:r>
        </w:p>
        <w:p w14:paraId="4793D337" w14:textId="77777777" w:rsidR="003B0887" w:rsidRPr="009E219F" w:rsidRDefault="003B0887" w:rsidP="00EC2ACC">
          <w:pPr>
            <w:pStyle w:val="Default"/>
            <w:spacing w:line="276" w:lineRule="auto"/>
            <w:rPr>
              <w:sz w:val="15"/>
              <w:szCs w:val="15"/>
            </w:rPr>
          </w:pPr>
        </w:p>
        <w:p w14:paraId="0D1AD1B4" w14:textId="77777777" w:rsidR="003B0887" w:rsidRPr="009E219F" w:rsidRDefault="00EC2ACC" w:rsidP="003B0887">
          <w:pPr>
            <w:pStyle w:val="Default"/>
            <w:spacing w:line="276" w:lineRule="auto"/>
            <w:rPr>
              <w:sz w:val="15"/>
              <w:szCs w:val="15"/>
            </w:rPr>
          </w:pPr>
          <w:r w:rsidRPr="009E219F">
            <w:rPr>
              <w:sz w:val="15"/>
              <w:szCs w:val="15"/>
            </w:rPr>
            <w:t xml:space="preserve">Dirección Fiscal</w:t>
          </w:r>
          <w:r w:rsidR="003B0887" w:rsidRPr="009E219F">
            <w:rPr>
              <w:sz w:val="15"/>
              <w:szCs w:val="15"/>
            </w:rPr>
            <w:t xml:space="preserve">: AV. ALFREDO BENAVIDES NRO. 1579 DPTO. 602 URB. SAN JORGE - MIRAFLORES </w:t>
          </w:r>
          <w:r w:rsidR="003310E6">
            <w:rPr>
              <w:sz w:val="15"/>
              <w:szCs w:val="15"/>
            </w:rPr>
            <w:t xml:space="preserve">- </w:t>
          </w:r>
          <w:r w:rsidR="003B0887" w:rsidRPr="009E219F">
            <w:rPr>
              <w:sz w:val="15"/>
              <w:szCs w:val="15"/>
            </w:rPr>
            <w:t xml:space="preserve">LIMA – LIMA.</w:t>
          </w:r>
        </w:p>
        <w:p w14:paraId="58EBAF5F" w14:textId="77777777" w:rsidR="00EC2ACC" w:rsidRPr="009E219F" w:rsidRDefault="00EC2ACC" w:rsidP="003B0887">
          <w:pPr>
            <w:pStyle w:val="Default"/>
            <w:spacing w:line="276" w:lineRule="auto"/>
            <w:rPr>
              <w:color w:val="auto"/>
              <w:sz w:val="15"/>
              <w:szCs w:val="15"/>
            </w:rPr>
          </w:pPr>
          <w:r w:rsidRPr="009E219F">
            <w:rPr>
              <w:sz w:val="15"/>
              <w:szCs w:val="15"/>
            </w:rPr>
            <w:t xml:space="preserve">Almacén: CAL.CAMINO B LOTE 17A URB. VILLA BAJA </w:t>
          </w:r>
          <w:r w:rsidR="003B0887" w:rsidRPr="009E219F">
            <w:rPr>
              <w:sz w:val="15"/>
              <w:szCs w:val="15"/>
            </w:rPr>
            <w:t xml:space="preserve">CHORRILLOS - </w:t>
          </w:r>
          <w:r w:rsidRPr="009E219F">
            <w:rPr>
              <w:sz w:val="15"/>
              <w:szCs w:val="15"/>
            </w:rPr>
            <w:t xml:space="preserve">LIMA </w:t>
          </w:r>
          <w:r w:rsidR="003B0887" w:rsidRPr="009E219F">
            <w:rPr>
              <w:sz w:val="15"/>
              <w:szCs w:val="15"/>
            </w:rPr>
            <w:t xml:space="preserve">–</w:t>
          </w:r>
          <w:r w:rsidRPr="009E219F">
            <w:rPr>
              <w:sz w:val="15"/>
              <w:szCs w:val="15"/>
            </w:rPr>
            <w:t xml:space="preserve"> LIMA</w:t>
          </w:r>
          <w:r w:rsidR="003B0887" w:rsidRPr="009E219F">
            <w:rPr>
              <w:sz w:val="15"/>
              <w:szCs w:val="15"/>
            </w:rPr>
            <w:t xml:space="preserve">.</w:t>
          </w:r>
        </w:p>
      </w:tc>
    </w:tr>
  </w:tbl>
  <w:bookmarkEnd w:id="5"/>
  <w:p w14:paraId="5AFBF8CC" w14:textId="77777777"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F849722"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94B452" w14:textId="77777777" w:rsidR="00ED6A39" w:rsidRDefault="00ED6A39" w:rsidP="00C02D2E">
      <w:pPr>
        <w:spacing w:after="0" w:line="240" w:lineRule="auto"/>
      </w:pPr>
      <w:r>
        <w:separator/>
      </w:r>
    </w:p>
  </w:footnote>
  <w:footnote w:type="continuationSeparator" w:id="0">
    <w:p w14:paraId="503ABBDE" w14:textId="77777777" w:rsidR="00ED6A39" w:rsidRDefault="00ED6A39"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8E840" w14:textId="77777777" w:rsidR="00A26949" w:rsidRDefault="00000000">
    <w:pPr>
      <w:pStyle w:val="Encabezado"/>
    </w:pPr>
    <w:r>
      <w:rPr>
        <w:noProof/>
      </w:rPr>
      <w:pict w14:anchorId="42A3E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6380" w:type="dxa"/>
      <w:tblInd w:w="2694" w:type="dxa"/>
      <w:tblLayout w:type="fixed"/>
      <w:tblLook w:val="04A0" w:firstRow="1" w:lastRow="0" w:firstColumn="1" w:lastColumn="0" w:noHBand="0" w:noVBand="1"/>
    </w:tblPr>
    <w:tblGrid>
      <w:gridCol w:w="3543"/>
      <w:gridCol w:w="2837"/>
    </w:tblGrid>
    <w:tr w:rsidR="00582C45" w:rsidRPr="004359E2" w14:paraId="392EE75F" w14:textId="77777777" w:rsidTr="008C5AD9">
      <w:tc>
        <w:tcPr>
          <w:tcW w:w="3543" w:type="dxa"/>
        </w:tcPr>
        <w:p w14:paraId="554A20F9" w14:textId="77777777" w:rsidR="004A05C7" w:rsidRDefault="004A05C7" w:rsidP="004A05C7">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 xml:space="preserve">Ref. contrato: EI-CC-COM-LR1-0001_1</w:t>
          </w:r>
        </w:p>
        <w:p w14:paraId="17DFCA99" w14:textId="77777777" w:rsidR="004A05C7" w:rsidRDefault="004A05C7" w:rsidP="004A05C7">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xml:space="preserve">: Av. Angamos Este, Surquillo, Perú</w:t>
          </w:r>
        </w:p>
        <w:p w14:paraId="7F6C16C3" w14:textId="77777777" w:rsidR="004A05C7" w:rsidRDefault="004A05C7" w:rsidP="004A05C7">
          <w:pPr>
            <w:pStyle w:val="Default"/>
            <w:spacing w:line="256" w:lineRule="auto"/>
            <w:jc w:val="both"/>
            <w:rPr>
              <w:b/>
              <w:bCs/>
              <w:sz w:val="16"/>
              <w:szCs w:val="16"/>
              <w:lang w:eastAsia="en-US"/>
            </w:rPr>
          </w:pPr>
          <w:r>
            <w:rPr>
              <w:b/>
              <w:bCs/>
              <w:sz w:val="16"/>
              <w:szCs w:val="16"/>
              <w:lang w:eastAsia="en-US"/>
            </w:rPr>
            <w:t xml:space="preserve">Proyecto: </w:t>
          </w:r>
          <w:r>
            <w:rPr>
              <w:sz w:val="16"/>
              <w:szCs w:val="16"/>
              <w:lang w:eastAsia="en-US"/>
            </w:rPr>
            <w:t xml:space="preserve">Torres Paino</w:t>
          </w:r>
        </w:p>
        <w:p w14:paraId="70B2261B" w14:textId="5F7A4C67" w:rsidR="004A05C7" w:rsidRDefault="004A05C7" w:rsidP="004A05C7">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Pr>
              <w:rFonts w:cs="Calibri"/>
              <w:sz w:val="16"/>
              <w:szCs w:val="16"/>
              <w:lang w:eastAsia="en-US"/>
            </w:rPr>
            <w:t xml:space="preserve">28/Octubre/2025</w:t>
          </w:r>
          <w:r w:rsidR="00AA0D44">
            <w:rPr>
              <w:rFonts w:cs="Calibri"/>
              <w:sz w:val="16"/>
              <w:szCs w:val="16"/>
              <w:lang w:eastAsia="en-US"/>
            </w:rPr>
            <w:t/>
          </w:r>
          <w:r>
            <w:rPr>
              <w:rFonts w:cs="Calibri"/>
              <w:sz w:val="16"/>
              <w:szCs w:val="16"/>
              <w:lang w:eastAsia="en-US"/>
            </w:rPr>
            <w:t/>
          </w:r>
        </w:p>
        <w:p w14:paraId="7D6CCFF8" w14:textId="77777777" w:rsidR="004A05C7" w:rsidRDefault="004A05C7" w:rsidP="004A05C7">
          <w:pPr>
            <w:pStyle w:val="Default"/>
            <w:spacing w:line="256" w:lineRule="auto"/>
            <w:rPr>
              <w:sz w:val="16"/>
              <w:szCs w:val="16"/>
              <w:lang w:eastAsia="en-US"/>
            </w:rPr>
          </w:pPr>
          <w:r>
            <w:rPr>
              <w:b/>
              <w:bCs/>
              <w:sz w:val="16"/>
              <w:szCs w:val="16"/>
              <w:lang w:eastAsia="en-US"/>
            </w:rPr>
            <w:t xml:space="preserve">Telf.: </w:t>
          </w:r>
        </w:p>
        <w:p w14:paraId="5273482A" w14:textId="77777777" w:rsidR="004A05C7" w:rsidRDefault="004A05C7" w:rsidP="004A05C7">
          <w:pPr>
            <w:tabs>
              <w:tab w:val="center" w:pos="4550"/>
              <w:tab w:val="left" w:pos="5818"/>
            </w:tabs>
            <w:spacing w:after="0"/>
            <w:ind w:right="-124"/>
            <w:rPr>
              <w:sz w:val="16"/>
              <w:szCs w:val="16"/>
              <w:lang w:eastAsia="en-US"/>
            </w:rPr>
          </w:pPr>
          <w:r>
            <w:rPr>
              <w:b/>
              <w:sz w:val="16"/>
              <w:szCs w:val="16"/>
              <w:lang w:eastAsia="en-US"/>
            </w:rPr>
            <w:t xml:space="preserve">Comercial: </w:t>
          </w:r>
          <w:r>
            <w:rPr>
              <w:b/>
              <w:bCs/>
              <w:sz w:val="16"/>
              <w:szCs w:val="16"/>
              <w:lang w:eastAsia="en-US"/>
            </w:rPr>
            <w:t xml:space="preserve">Lucas Romero</w:t>
          </w:r>
        </w:p>
        <w:p w14:paraId="2BA462D4" w14:textId="77777777" w:rsidR="00582C45" w:rsidRPr="00DB6BDA" w:rsidRDefault="004A05C7" w:rsidP="004A05C7">
          <w:pPr>
            <w:pStyle w:val="Default"/>
            <w:rPr>
              <w:sz w:val="16"/>
              <w:szCs w:val="16"/>
            </w:rPr>
          </w:pPr>
          <w:r>
            <w:rPr>
              <w:b/>
              <w:sz w:val="16"/>
              <w:szCs w:val="16"/>
              <w:lang w:eastAsia="en-US"/>
            </w:rPr>
            <w:t xml:space="preserve">E-mail: </w:t>
          </w:r>
          <w:r>
            <w:rPr>
              <w:b/>
              <w:bCs/>
              <w:sz w:val="16"/>
              <w:szCs w:val="16"/>
              <w:lang w:eastAsia="en-US"/>
            </w:rPr>
            <w:t/>
          </w:r>
        </w:p>
      </w:tc>
      <w:tc>
        <w:tcPr>
          <w:tcW w:w="2837" w:type="dxa"/>
        </w:tcPr>
        <w:p w14:paraId="5C70243F"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Razón Social: Notaria Paino</w:t>
          </w:r>
        </w:p>
        <w:p w14:paraId="552B7ECB"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RUC: 12121212121</w:t>
          </w:r>
        </w:p>
        <w:p w14:paraId="00AC1FE5"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A/A: Juan Pepe Hernandez </w:t>
          </w:r>
        </w:p>
        <w:p w14:paraId="6650481D"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Domicilio Fiscal: Av angamos 123</w:t>
          </w:r>
        </w:p>
        <w:p w14:paraId="30EB7C05" w14:textId="77777777" w:rsidR="00582C45" w:rsidRDefault="004A05C7" w:rsidP="004A05C7">
          <w:pPr>
            <w:pStyle w:val="Textosinformato"/>
            <w:spacing w:line="254" w:lineRule="auto"/>
            <w:jc w:val="both"/>
            <w:rPr>
              <w:rFonts w:ascii="Verdana" w:hAnsi="Verdana"/>
              <w:sz w:val="15"/>
              <w:szCs w:val="15"/>
              <w:shd w:val="clear" w:color="auto" w:fill="FFFFFF"/>
            </w:rPr>
          </w:pPr>
          <w:r>
            <w:rPr>
              <w:rFonts w:cs="Calibri"/>
              <w:b/>
              <w:sz w:val="16"/>
              <w:szCs w:val="16"/>
            </w:rPr>
            <w:t xml:space="preserve">Email: juan@gmail.com</w:t>
          </w:r>
        </w:p>
        <w:p w14:paraId="550197F1" w14:textId="77777777" w:rsidR="00582C45" w:rsidRPr="004359E2" w:rsidRDefault="00582C45" w:rsidP="00582C45">
          <w:pPr>
            <w:autoSpaceDE w:val="0"/>
            <w:autoSpaceDN w:val="0"/>
            <w:adjustRightInd w:val="0"/>
            <w:spacing w:after="0" w:line="240" w:lineRule="auto"/>
            <w:rPr>
              <w:b/>
              <w:noProof/>
              <w:sz w:val="16"/>
              <w:szCs w:val="16"/>
            </w:rPr>
          </w:pPr>
        </w:p>
      </w:tc>
    </w:tr>
  </w:tbl>
  <w:p w14:paraId="576EF3CA" w14:textId="77777777" w:rsidR="00CF6E83" w:rsidRDefault="00AC49A8">
    <w:pPr>
      <w:pStyle w:val="Encabezado"/>
    </w:pPr>
    <w:r>
      <w:rPr>
        <w:noProof/>
      </w:rPr>
      <w:drawing>
        <wp:anchor distT="0" distB="0" distL="114300" distR="114300" simplePos="0" relativeHeight="251658752" behindDoc="1" locked="0" layoutInCell="1" allowOverlap="1" wp14:anchorId="2444D2CC" wp14:editId="7F57A0E4">
          <wp:simplePos x="0" y="0"/>
          <wp:positionH relativeFrom="page">
            <wp:align>right</wp:align>
          </wp:positionH>
          <wp:positionV relativeFrom="page">
            <wp:align>top</wp:align>
          </wp:positionV>
          <wp:extent cx="7559997" cy="10685122"/>
          <wp:effectExtent l="0" t="0" r="3175" b="2540"/>
          <wp:wrapNone/>
          <wp:docPr id="790385776" name="Imagen 79038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171AD" w14:textId="77777777" w:rsidR="00A26949" w:rsidRDefault="00000000">
    <w:pPr>
      <w:pStyle w:val="Encabezado"/>
    </w:pPr>
    <w:r>
      <w:rPr>
        <w:noProof/>
      </w:rPr>
      <w:pict w14:anchorId="5FC44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95.8pt;height:9in;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7367BE"/>
    <w:multiLevelType w:val="hybridMultilevel"/>
    <w:tmpl w:val="2326C9E2"/>
    <w:lvl w:ilvl="0" w:tplc="9C4A3FB0">
      <w:start w:val="1"/>
      <w:numFmt w:val="decimal"/>
      <w:lvlText w:val="%1°"/>
      <w:lvlJc w:val="left"/>
      <w:pPr>
        <w:ind w:left="436" w:hanging="360"/>
      </w:pPr>
      <w:rPr>
        <w:rFonts w:hint="default"/>
      </w:rPr>
    </w:lvl>
    <w:lvl w:ilvl="1" w:tplc="73D07552">
      <w:start w:val="1"/>
      <w:numFmt w:val="lowerLetter"/>
      <w:lvlText w:val="%2)"/>
      <w:lvlJc w:val="left"/>
      <w:pPr>
        <w:ind w:left="1156" w:hanging="360"/>
      </w:pPr>
      <w:rPr>
        <w:rFonts w:hint="default"/>
      </w:r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7"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2"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4"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9ED7327"/>
    <w:multiLevelType w:val="hybridMultilevel"/>
    <w:tmpl w:val="9848B23C"/>
    <w:lvl w:ilvl="0" w:tplc="156E9AA0">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6"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8"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9"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6"/>
  </w:num>
  <w:num w:numId="3" w16cid:durableId="873805252">
    <w:abstractNumId w:val="3"/>
  </w:num>
  <w:num w:numId="4" w16cid:durableId="325134260">
    <w:abstractNumId w:val="13"/>
  </w:num>
  <w:num w:numId="5" w16cid:durableId="942343261">
    <w:abstractNumId w:val="2"/>
  </w:num>
  <w:num w:numId="6" w16cid:durableId="850339938">
    <w:abstractNumId w:val="8"/>
  </w:num>
  <w:num w:numId="7" w16cid:durableId="669601536">
    <w:abstractNumId w:val="12"/>
  </w:num>
  <w:num w:numId="8" w16cid:durableId="1946420839">
    <w:abstractNumId w:val="14"/>
  </w:num>
  <w:num w:numId="9" w16cid:durableId="607542828">
    <w:abstractNumId w:val="15"/>
  </w:num>
  <w:num w:numId="10" w16cid:durableId="557546220">
    <w:abstractNumId w:val="17"/>
  </w:num>
  <w:num w:numId="11" w16cid:durableId="2072654347">
    <w:abstractNumId w:val="22"/>
  </w:num>
  <w:num w:numId="12" w16cid:durableId="1880580673">
    <w:abstractNumId w:val="21"/>
  </w:num>
  <w:num w:numId="13" w16cid:durableId="1675298058">
    <w:abstractNumId w:val="10"/>
  </w:num>
  <w:num w:numId="14" w16cid:durableId="1097139000">
    <w:abstractNumId w:val="7"/>
  </w:num>
  <w:num w:numId="15" w16cid:durableId="1842813637">
    <w:abstractNumId w:val="23"/>
  </w:num>
  <w:num w:numId="16" w16cid:durableId="719596714">
    <w:abstractNumId w:val="18"/>
  </w:num>
  <w:num w:numId="17" w16cid:durableId="437526452">
    <w:abstractNumId w:val="29"/>
  </w:num>
  <w:num w:numId="18" w16cid:durableId="1721593600">
    <w:abstractNumId w:val="28"/>
  </w:num>
  <w:num w:numId="19" w16cid:durableId="584153021">
    <w:abstractNumId w:val="25"/>
  </w:num>
  <w:num w:numId="20" w16cid:durableId="553001839">
    <w:abstractNumId w:val="26"/>
  </w:num>
  <w:num w:numId="21" w16cid:durableId="1623927091">
    <w:abstractNumId w:val="19"/>
  </w:num>
  <w:num w:numId="22" w16cid:durableId="86122094">
    <w:abstractNumId w:val="5"/>
  </w:num>
  <w:num w:numId="23" w16cid:durableId="1628270030">
    <w:abstractNumId w:val="27"/>
  </w:num>
  <w:num w:numId="24" w16cid:durableId="2088839760">
    <w:abstractNumId w:val="1"/>
  </w:num>
  <w:num w:numId="25" w16cid:durableId="1097405526">
    <w:abstractNumId w:val="20"/>
  </w:num>
  <w:num w:numId="26" w16cid:durableId="1354304976">
    <w:abstractNumId w:val="4"/>
  </w:num>
  <w:num w:numId="27" w16cid:durableId="391316807">
    <w:abstractNumId w:val="11"/>
  </w:num>
  <w:num w:numId="28" w16cid:durableId="2026665879">
    <w:abstractNumId w:val="9"/>
  </w:num>
  <w:num w:numId="29" w16cid:durableId="194780619">
    <w:abstractNumId w:val="24"/>
  </w:num>
  <w:num w:numId="30" w16cid:durableId="433980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19"/>
    <w:rsid w:val="00003156"/>
    <w:rsid w:val="00006B04"/>
    <w:rsid w:val="0001067D"/>
    <w:rsid w:val="000153D9"/>
    <w:rsid w:val="0001638A"/>
    <w:rsid w:val="00016466"/>
    <w:rsid w:val="000217AA"/>
    <w:rsid w:val="00025B49"/>
    <w:rsid w:val="00033D29"/>
    <w:rsid w:val="00043C14"/>
    <w:rsid w:val="000479C1"/>
    <w:rsid w:val="00053EB5"/>
    <w:rsid w:val="00056BD3"/>
    <w:rsid w:val="0005743F"/>
    <w:rsid w:val="00061519"/>
    <w:rsid w:val="00067791"/>
    <w:rsid w:val="0006798F"/>
    <w:rsid w:val="00070908"/>
    <w:rsid w:val="00071DBA"/>
    <w:rsid w:val="0007233E"/>
    <w:rsid w:val="00072A9F"/>
    <w:rsid w:val="00073058"/>
    <w:rsid w:val="000742B8"/>
    <w:rsid w:val="00083918"/>
    <w:rsid w:val="0008571C"/>
    <w:rsid w:val="0009014A"/>
    <w:rsid w:val="00093668"/>
    <w:rsid w:val="000944F4"/>
    <w:rsid w:val="00094783"/>
    <w:rsid w:val="000A2986"/>
    <w:rsid w:val="000A3247"/>
    <w:rsid w:val="000A79CA"/>
    <w:rsid w:val="000B64DA"/>
    <w:rsid w:val="000B6BB4"/>
    <w:rsid w:val="000D0F87"/>
    <w:rsid w:val="000D2CC4"/>
    <w:rsid w:val="001017BF"/>
    <w:rsid w:val="001059B9"/>
    <w:rsid w:val="0011080D"/>
    <w:rsid w:val="00110E65"/>
    <w:rsid w:val="00112220"/>
    <w:rsid w:val="00114872"/>
    <w:rsid w:val="0011616E"/>
    <w:rsid w:val="00117B7D"/>
    <w:rsid w:val="00131BC6"/>
    <w:rsid w:val="00132D24"/>
    <w:rsid w:val="0013408C"/>
    <w:rsid w:val="00135A79"/>
    <w:rsid w:val="00136044"/>
    <w:rsid w:val="001379A1"/>
    <w:rsid w:val="0014132E"/>
    <w:rsid w:val="00143129"/>
    <w:rsid w:val="0014364E"/>
    <w:rsid w:val="00175AC6"/>
    <w:rsid w:val="00175F90"/>
    <w:rsid w:val="00181DEC"/>
    <w:rsid w:val="00185526"/>
    <w:rsid w:val="00190510"/>
    <w:rsid w:val="00191B04"/>
    <w:rsid w:val="00194561"/>
    <w:rsid w:val="00194C23"/>
    <w:rsid w:val="00194C85"/>
    <w:rsid w:val="001A364F"/>
    <w:rsid w:val="001A4F63"/>
    <w:rsid w:val="001B0E98"/>
    <w:rsid w:val="001B1D68"/>
    <w:rsid w:val="001B74C0"/>
    <w:rsid w:val="001C20B7"/>
    <w:rsid w:val="001C5E3F"/>
    <w:rsid w:val="001D04B5"/>
    <w:rsid w:val="001D2282"/>
    <w:rsid w:val="001D2ED8"/>
    <w:rsid w:val="001D3739"/>
    <w:rsid w:val="001D5F7E"/>
    <w:rsid w:val="001D7A3A"/>
    <w:rsid w:val="001D7DA1"/>
    <w:rsid w:val="001E17E4"/>
    <w:rsid w:val="001E196D"/>
    <w:rsid w:val="001E262A"/>
    <w:rsid w:val="001F2634"/>
    <w:rsid w:val="00206780"/>
    <w:rsid w:val="0021341F"/>
    <w:rsid w:val="002147E8"/>
    <w:rsid w:val="00214F42"/>
    <w:rsid w:val="00222DAE"/>
    <w:rsid w:val="00224C28"/>
    <w:rsid w:val="002250B4"/>
    <w:rsid w:val="00231081"/>
    <w:rsid w:val="002431B8"/>
    <w:rsid w:val="002448F5"/>
    <w:rsid w:val="002449CB"/>
    <w:rsid w:val="0024565B"/>
    <w:rsid w:val="00245A31"/>
    <w:rsid w:val="00245CEE"/>
    <w:rsid w:val="002665E8"/>
    <w:rsid w:val="00271B1C"/>
    <w:rsid w:val="0027635D"/>
    <w:rsid w:val="002777D1"/>
    <w:rsid w:val="00285056"/>
    <w:rsid w:val="0028558B"/>
    <w:rsid w:val="002955BE"/>
    <w:rsid w:val="00296041"/>
    <w:rsid w:val="0029708B"/>
    <w:rsid w:val="002A2701"/>
    <w:rsid w:val="002A4095"/>
    <w:rsid w:val="002A7893"/>
    <w:rsid w:val="002B4955"/>
    <w:rsid w:val="002B573C"/>
    <w:rsid w:val="002C52E6"/>
    <w:rsid w:val="002C7AD7"/>
    <w:rsid w:val="002D1613"/>
    <w:rsid w:val="002E59A0"/>
    <w:rsid w:val="002F3340"/>
    <w:rsid w:val="00303422"/>
    <w:rsid w:val="00305553"/>
    <w:rsid w:val="003069BC"/>
    <w:rsid w:val="0030777E"/>
    <w:rsid w:val="00307A96"/>
    <w:rsid w:val="00311B3F"/>
    <w:rsid w:val="00311C6F"/>
    <w:rsid w:val="00312BA4"/>
    <w:rsid w:val="00322754"/>
    <w:rsid w:val="003228AB"/>
    <w:rsid w:val="00322FEC"/>
    <w:rsid w:val="00324A98"/>
    <w:rsid w:val="0032628B"/>
    <w:rsid w:val="003310E6"/>
    <w:rsid w:val="003400A0"/>
    <w:rsid w:val="00341DED"/>
    <w:rsid w:val="00347551"/>
    <w:rsid w:val="00351CFE"/>
    <w:rsid w:val="00357AF2"/>
    <w:rsid w:val="0036271F"/>
    <w:rsid w:val="00364941"/>
    <w:rsid w:val="00365D12"/>
    <w:rsid w:val="00366AD8"/>
    <w:rsid w:val="00371B52"/>
    <w:rsid w:val="003824EC"/>
    <w:rsid w:val="00390F58"/>
    <w:rsid w:val="00397017"/>
    <w:rsid w:val="003A30EE"/>
    <w:rsid w:val="003B0887"/>
    <w:rsid w:val="003D24D1"/>
    <w:rsid w:val="003E0368"/>
    <w:rsid w:val="003E061D"/>
    <w:rsid w:val="003E09B2"/>
    <w:rsid w:val="003E1F83"/>
    <w:rsid w:val="003E4BB7"/>
    <w:rsid w:val="003E4F1C"/>
    <w:rsid w:val="003E6AA7"/>
    <w:rsid w:val="003F513D"/>
    <w:rsid w:val="003F7B9A"/>
    <w:rsid w:val="004018DF"/>
    <w:rsid w:val="004063EB"/>
    <w:rsid w:val="004064AE"/>
    <w:rsid w:val="004205B6"/>
    <w:rsid w:val="004246A9"/>
    <w:rsid w:val="00432762"/>
    <w:rsid w:val="004359E2"/>
    <w:rsid w:val="00444538"/>
    <w:rsid w:val="004473F0"/>
    <w:rsid w:val="00465275"/>
    <w:rsid w:val="00470210"/>
    <w:rsid w:val="00483088"/>
    <w:rsid w:val="00491317"/>
    <w:rsid w:val="00496CCE"/>
    <w:rsid w:val="00497AD3"/>
    <w:rsid w:val="00497B53"/>
    <w:rsid w:val="004A05C7"/>
    <w:rsid w:val="004A2BCF"/>
    <w:rsid w:val="004B08E7"/>
    <w:rsid w:val="004B566C"/>
    <w:rsid w:val="004C167C"/>
    <w:rsid w:val="004C4B45"/>
    <w:rsid w:val="004C7AC6"/>
    <w:rsid w:val="004D03E9"/>
    <w:rsid w:val="004D1197"/>
    <w:rsid w:val="004E539A"/>
    <w:rsid w:val="004E5D50"/>
    <w:rsid w:val="004E6376"/>
    <w:rsid w:val="004E7198"/>
    <w:rsid w:val="004F43B2"/>
    <w:rsid w:val="004F6FF9"/>
    <w:rsid w:val="00500525"/>
    <w:rsid w:val="0050301A"/>
    <w:rsid w:val="005049E1"/>
    <w:rsid w:val="00511C24"/>
    <w:rsid w:val="00514947"/>
    <w:rsid w:val="0052299F"/>
    <w:rsid w:val="005314F2"/>
    <w:rsid w:val="00535EA2"/>
    <w:rsid w:val="005361B6"/>
    <w:rsid w:val="00541B5E"/>
    <w:rsid w:val="00541E80"/>
    <w:rsid w:val="00545086"/>
    <w:rsid w:val="005547A3"/>
    <w:rsid w:val="00554AF1"/>
    <w:rsid w:val="00554E06"/>
    <w:rsid w:val="005559A2"/>
    <w:rsid w:val="005561FF"/>
    <w:rsid w:val="0055739B"/>
    <w:rsid w:val="00557D9B"/>
    <w:rsid w:val="00561BD8"/>
    <w:rsid w:val="00562049"/>
    <w:rsid w:val="0056335F"/>
    <w:rsid w:val="005642EC"/>
    <w:rsid w:val="00565E6D"/>
    <w:rsid w:val="00571174"/>
    <w:rsid w:val="00576577"/>
    <w:rsid w:val="00582C45"/>
    <w:rsid w:val="00584C0F"/>
    <w:rsid w:val="00584CCE"/>
    <w:rsid w:val="0059202B"/>
    <w:rsid w:val="005934F7"/>
    <w:rsid w:val="005944AA"/>
    <w:rsid w:val="005958F6"/>
    <w:rsid w:val="005960D1"/>
    <w:rsid w:val="005A2EEA"/>
    <w:rsid w:val="005A40DD"/>
    <w:rsid w:val="005A692F"/>
    <w:rsid w:val="005A7EE3"/>
    <w:rsid w:val="005B4E28"/>
    <w:rsid w:val="005B5975"/>
    <w:rsid w:val="005B65DD"/>
    <w:rsid w:val="005B664E"/>
    <w:rsid w:val="005B6B95"/>
    <w:rsid w:val="005B6EE3"/>
    <w:rsid w:val="005C04C8"/>
    <w:rsid w:val="005C53C8"/>
    <w:rsid w:val="005D1B73"/>
    <w:rsid w:val="005D2ED9"/>
    <w:rsid w:val="005F5971"/>
    <w:rsid w:val="005F5FA2"/>
    <w:rsid w:val="005F6A3C"/>
    <w:rsid w:val="0060155C"/>
    <w:rsid w:val="00602FBD"/>
    <w:rsid w:val="00605337"/>
    <w:rsid w:val="00610835"/>
    <w:rsid w:val="00613C0D"/>
    <w:rsid w:val="00615451"/>
    <w:rsid w:val="00621EB0"/>
    <w:rsid w:val="00623208"/>
    <w:rsid w:val="00623C45"/>
    <w:rsid w:val="00655E27"/>
    <w:rsid w:val="00660E79"/>
    <w:rsid w:val="00661260"/>
    <w:rsid w:val="00667724"/>
    <w:rsid w:val="006768EB"/>
    <w:rsid w:val="0068613A"/>
    <w:rsid w:val="0069162C"/>
    <w:rsid w:val="00697485"/>
    <w:rsid w:val="006A1BA4"/>
    <w:rsid w:val="006A31B0"/>
    <w:rsid w:val="006A555C"/>
    <w:rsid w:val="006B2723"/>
    <w:rsid w:val="006C0A31"/>
    <w:rsid w:val="006C1D56"/>
    <w:rsid w:val="006C3C76"/>
    <w:rsid w:val="006D11EF"/>
    <w:rsid w:val="006D156B"/>
    <w:rsid w:val="006D16D1"/>
    <w:rsid w:val="006D2B74"/>
    <w:rsid w:val="006D33A7"/>
    <w:rsid w:val="006D4996"/>
    <w:rsid w:val="006D4BF9"/>
    <w:rsid w:val="006D7CB9"/>
    <w:rsid w:val="006F1F70"/>
    <w:rsid w:val="006F46E7"/>
    <w:rsid w:val="007026A0"/>
    <w:rsid w:val="00707349"/>
    <w:rsid w:val="0071245A"/>
    <w:rsid w:val="00713355"/>
    <w:rsid w:val="007140C7"/>
    <w:rsid w:val="00722AF4"/>
    <w:rsid w:val="00723362"/>
    <w:rsid w:val="00726BFF"/>
    <w:rsid w:val="00730300"/>
    <w:rsid w:val="00740C52"/>
    <w:rsid w:val="00741ED6"/>
    <w:rsid w:val="00742818"/>
    <w:rsid w:val="00742DA3"/>
    <w:rsid w:val="00743966"/>
    <w:rsid w:val="00746B67"/>
    <w:rsid w:val="00752215"/>
    <w:rsid w:val="007526A6"/>
    <w:rsid w:val="007530CB"/>
    <w:rsid w:val="007530F2"/>
    <w:rsid w:val="007537E3"/>
    <w:rsid w:val="00754067"/>
    <w:rsid w:val="00776295"/>
    <w:rsid w:val="00780BE6"/>
    <w:rsid w:val="00781744"/>
    <w:rsid w:val="0078363B"/>
    <w:rsid w:val="0078473A"/>
    <w:rsid w:val="007946A0"/>
    <w:rsid w:val="00797C25"/>
    <w:rsid w:val="007A0779"/>
    <w:rsid w:val="007A25DA"/>
    <w:rsid w:val="007A37E6"/>
    <w:rsid w:val="007A43C3"/>
    <w:rsid w:val="007B0959"/>
    <w:rsid w:val="007B5D06"/>
    <w:rsid w:val="007C036F"/>
    <w:rsid w:val="007C0F3F"/>
    <w:rsid w:val="007C2D3A"/>
    <w:rsid w:val="007C479A"/>
    <w:rsid w:val="007C4D32"/>
    <w:rsid w:val="007D140F"/>
    <w:rsid w:val="007D148D"/>
    <w:rsid w:val="007D36BB"/>
    <w:rsid w:val="007D47BC"/>
    <w:rsid w:val="007D5881"/>
    <w:rsid w:val="007E206F"/>
    <w:rsid w:val="007E6A22"/>
    <w:rsid w:val="007F32F4"/>
    <w:rsid w:val="00800699"/>
    <w:rsid w:val="00801CC9"/>
    <w:rsid w:val="0080266A"/>
    <w:rsid w:val="00804499"/>
    <w:rsid w:val="008077E7"/>
    <w:rsid w:val="0080790A"/>
    <w:rsid w:val="00812F99"/>
    <w:rsid w:val="0082318A"/>
    <w:rsid w:val="008255CA"/>
    <w:rsid w:val="00826AB4"/>
    <w:rsid w:val="00826B36"/>
    <w:rsid w:val="00827DB4"/>
    <w:rsid w:val="008359BD"/>
    <w:rsid w:val="00835BA1"/>
    <w:rsid w:val="00836498"/>
    <w:rsid w:val="00836F51"/>
    <w:rsid w:val="0083716A"/>
    <w:rsid w:val="00842DB8"/>
    <w:rsid w:val="00844965"/>
    <w:rsid w:val="00845453"/>
    <w:rsid w:val="0084616D"/>
    <w:rsid w:val="00851D66"/>
    <w:rsid w:val="00854B60"/>
    <w:rsid w:val="00863CAA"/>
    <w:rsid w:val="00863D05"/>
    <w:rsid w:val="00870991"/>
    <w:rsid w:val="00871539"/>
    <w:rsid w:val="008730BC"/>
    <w:rsid w:val="00873CBB"/>
    <w:rsid w:val="00873E17"/>
    <w:rsid w:val="008758B0"/>
    <w:rsid w:val="008801F1"/>
    <w:rsid w:val="008900C0"/>
    <w:rsid w:val="008B08CC"/>
    <w:rsid w:val="008B46FC"/>
    <w:rsid w:val="008C33ED"/>
    <w:rsid w:val="008C4569"/>
    <w:rsid w:val="008C5AD9"/>
    <w:rsid w:val="008C673E"/>
    <w:rsid w:val="008C7A12"/>
    <w:rsid w:val="008D0215"/>
    <w:rsid w:val="008D3DB6"/>
    <w:rsid w:val="008D5155"/>
    <w:rsid w:val="0090244A"/>
    <w:rsid w:val="00917823"/>
    <w:rsid w:val="00927D74"/>
    <w:rsid w:val="0093098C"/>
    <w:rsid w:val="00934F9C"/>
    <w:rsid w:val="00946229"/>
    <w:rsid w:val="00946F2A"/>
    <w:rsid w:val="009475D2"/>
    <w:rsid w:val="00955662"/>
    <w:rsid w:val="00961295"/>
    <w:rsid w:val="00984E69"/>
    <w:rsid w:val="00986A8C"/>
    <w:rsid w:val="009A2303"/>
    <w:rsid w:val="009A50D4"/>
    <w:rsid w:val="009B534F"/>
    <w:rsid w:val="009C7C58"/>
    <w:rsid w:val="009D28AB"/>
    <w:rsid w:val="009D5EC0"/>
    <w:rsid w:val="009D7E1B"/>
    <w:rsid w:val="009E0209"/>
    <w:rsid w:val="009E0691"/>
    <w:rsid w:val="009E219F"/>
    <w:rsid w:val="009E308A"/>
    <w:rsid w:val="009E6F28"/>
    <w:rsid w:val="009F23AD"/>
    <w:rsid w:val="009F4727"/>
    <w:rsid w:val="009F49BC"/>
    <w:rsid w:val="009F4F57"/>
    <w:rsid w:val="00A004FA"/>
    <w:rsid w:val="00A030D1"/>
    <w:rsid w:val="00A0579D"/>
    <w:rsid w:val="00A0739E"/>
    <w:rsid w:val="00A104AC"/>
    <w:rsid w:val="00A13334"/>
    <w:rsid w:val="00A14F97"/>
    <w:rsid w:val="00A156E8"/>
    <w:rsid w:val="00A16EBE"/>
    <w:rsid w:val="00A238D3"/>
    <w:rsid w:val="00A26949"/>
    <w:rsid w:val="00A30F6D"/>
    <w:rsid w:val="00A36548"/>
    <w:rsid w:val="00A43D9A"/>
    <w:rsid w:val="00A450E0"/>
    <w:rsid w:val="00A46C38"/>
    <w:rsid w:val="00A521C8"/>
    <w:rsid w:val="00A526CE"/>
    <w:rsid w:val="00A526DD"/>
    <w:rsid w:val="00A56A39"/>
    <w:rsid w:val="00A61E5F"/>
    <w:rsid w:val="00A76299"/>
    <w:rsid w:val="00A76647"/>
    <w:rsid w:val="00A800DD"/>
    <w:rsid w:val="00A80662"/>
    <w:rsid w:val="00A80AB0"/>
    <w:rsid w:val="00A81FB4"/>
    <w:rsid w:val="00A95DD8"/>
    <w:rsid w:val="00AA0D44"/>
    <w:rsid w:val="00AA2E08"/>
    <w:rsid w:val="00AA625E"/>
    <w:rsid w:val="00AB018E"/>
    <w:rsid w:val="00AB41A6"/>
    <w:rsid w:val="00AC49A8"/>
    <w:rsid w:val="00AD31E2"/>
    <w:rsid w:val="00AD489C"/>
    <w:rsid w:val="00AD63FC"/>
    <w:rsid w:val="00AE119F"/>
    <w:rsid w:val="00AF0470"/>
    <w:rsid w:val="00AF3486"/>
    <w:rsid w:val="00AF3F70"/>
    <w:rsid w:val="00B02078"/>
    <w:rsid w:val="00B02638"/>
    <w:rsid w:val="00B05333"/>
    <w:rsid w:val="00B05A27"/>
    <w:rsid w:val="00B05E15"/>
    <w:rsid w:val="00B05FC9"/>
    <w:rsid w:val="00B06854"/>
    <w:rsid w:val="00B0687F"/>
    <w:rsid w:val="00B07105"/>
    <w:rsid w:val="00B11551"/>
    <w:rsid w:val="00B2073F"/>
    <w:rsid w:val="00B20A2B"/>
    <w:rsid w:val="00B309CD"/>
    <w:rsid w:val="00B33A14"/>
    <w:rsid w:val="00B45593"/>
    <w:rsid w:val="00B52742"/>
    <w:rsid w:val="00B642B9"/>
    <w:rsid w:val="00B65F6F"/>
    <w:rsid w:val="00B70C0F"/>
    <w:rsid w:val="00B75908"/>
    <w:rsid w:val="00B77D62"/>
    <w:rsid w:val="00B821F3"/>
    <w:rsid w:val="00B85F16"/>
    <w:rsid w:val="00B94EE3"/>
    <w:rsid w:val="00B95484"/>
    <w:rsid w:val="00B97FDF"/>
    <w:rsid w:val="00BA0FD4"/>
    <w:rsid w:val="00BA3A40"/>
    <w:rsid w:val="00BA4CDE"/>
    <w:rsid w:val="00BA5482"/>
    <w:rsid w:val="00BA61FC"/>
    <w:rsid w:val="00BA79E1"/>
    <w:rsid w:val="00BB2E9D"/>
    <w:rsid w:val="00BC6420"/>
    <w:rsid w:val="00BC7612"/>
    <w:rsid w:val="00BD354F"/>
    <w:rsid w:val="00BD3E13"/>
    <w:rsid w:val="00BD6A72"/>
    <w:rsid w:val="00BD7C55"/>
    <w:rsid w:val="00BE48E1"/>
    <w:rsid w:val="00BE4D8D"/>
    <w:rsid w:val="00BE680B"/>
    <w:rsid w:val="00BE70C3"/>
    <w:rsid w:val="00BF1BC9"/>
    <w:rsid w:val="00BF32EC"/>
    <w:rsid w:val="00BF4A53"/>
    <w:rsid w:val="00BF6797"/>
    <w:rsid w:val="00C01D3B"/>
    <w:rsid w:val="00C02D2E"/>
    <w:rsid w:val="00C0449B"/>
    <w:rsid w:val="00C1269D"/>
    <w:rsid w:val="00C14193"/>
    <w:rsid w:val="00C15FDF"/>
    <w:rsid w:val="00C21E7D"/>
    <w:rsid w:val="00C22D3F"/>
    <w:rsid w:val="00C26A2B"/>
    <w:rsid w:val="00C27C0A"/>
    <w:rsid w:val="00C31FAB"/>
    <w:rsid w:val="00C3225B"/>
    <w:rsid w:val="00C3253F"/>
    <w:rsid w:val="00C33492"/>
    <w:rsid w:val="00C35AC8"/>
    <w:rsid w:val="00C40DDE"/>
    <w:rsid w:val="00C40FF7"/>
    <w:rsid w:val="00C52564"/>
    <w:rsid w:val="00C60900"/>
    <w:rsid w:val="00C75EB8"/>
    <w:rsid w:val="00C75FB1"/>
    <w:rsid w:val="00C765AD"/>
    <w:rsid w:val="00C76B0C"/>
    <w:rsid w:val="00C848C0"/>
    <w:rsid w:val="00C8696F"/>
    <w:rsid w:val="00C87382"/>
    <w:rsid w:val="00C97163"/>
    <w:rsid w:val="00CA5681"/>
    <w:rsid w:val="00CB42DB"/>
    <w:rsid w:val="00CB57C1"/>
    <w:rsid w:val="00CB5D04"/>
    <w:rsid w:val="00CC21C1"/>
    <w:rsid w:val="00CD0104"/>
    <w:rsid w:val="00CD1770"/>
    <w:rsid w:val="00CD2A4A"/>
    <w:rsid w:val="00CD31A9"/>
    <w:rsid w:val="00CD5179"/>
    <w:rsid w:val="00CD6A0E"/>
    <w:rsid w:val="00CE4561"/>
    <w:rsid w:val="00CF6A93"/>
    <w:rsid w:val="00CF6E83"/>
    <w:rsid w:val="00D022B8"/>
    <w:rsid w:val="00D03704"/>
    <w:rsid w:val="00D03DE6"/>
    <w:rsid w:val="00D2464D"/>
    <w:rsid w:val="00D34A13"/>
    <w:rsid w:val="00D36B35"/>
    <w:rsid w:val="00D37047"/>
    <w:rsid w:val="00D37B19"/>
    <w:rsid w:val="00D46550"/>
    <w:rsid w:val="00D46B7B"/>
    <w:rsid w:val="00D47BB3"/>
    <w:rsid w:val="00D54932"/>
    <w:rsid w:val="00D64647"/>
    <w:rsid w:val="00D70C51"/>
    <w:rsid w:val="00D7665E"/>
    <w:rsid w:val="00D87D56"/>
    <w:rsid w:val="00D94D31"/>
    <w:rsid w:val="00DA05AA"/>
    <w:rsid w:val="00DA16BE"/>
    <w:rsid w:val="00DA1A03"/>
    <w:rsid w:val="00DA21AC"/>
    <w:rsid w:val="00DA2B9A"/>
    <w:rsid w:val="00DB52DE"/>
    <w:rsid w:val="00DB6892"/>
    <w:rsid w:val="00DB6BDA"/>
    <w:rsid w:val="00DC0597"/>
    <w:rsid w:val="00DC60BB"/>
    <w:rsid w:val="00DD0EA6"/>
    <w:rsid w:val="00DD6010"/>
    <w:rsid w:val="00DE1617"/>
    <w:rsid w:val="00DE6600"/>
    <w:rsid w:val="00DF27ED"/>
    <w:rsid w:val="00DF34F9"/>
    <w:rsid w:val="00DF390C"/>
    <w:rsid w:val="00DF4DE6"/>
    <w:rsid w:val="00E0314F"/>
    <w:rsid w:val="00E0357E"/>
    <w:rsid w:val="00E04579"/>
    <w:rsid w:val="00E05E9B"/>
    <w:rsid w:val="00E107DD"/>
    <w:rsid w:val="00E126D2"/>
    <w:rsid w:val="00E155A5"/>
    <w:rsid w:val="00E23C3E"/>
    <w:rsid w:val="00E25EDA"/>
    <w:rsid w:val="00E27658"/>
    <w:rsid w:val="00E35957"/>
    <w:rsid w:val="00E35B8B"/>
    <w:rsid w:val="00E37935"/>
    <w:rsid w:val="00E408DB"/>
    <w:rsid w:val="00E410FF"/>
    <w:rsid w:val="00E42DB0"/>
    <w:rsid w:val="00E450AC"/>
    <w:rsid w:val="00E50E2E"/>
    <w:rsid w:val="00E54559"/>
    <w:rsid w:val="00E57274"/>
    <w:rsid w:val="00E62D51"/>
    <w:rsid w:val="00E64105"/>
    <w:rsid w:val="00E66AF4"/>
    <w:rsid w:val="00E71298"/>
    <w:rsid w:val="00E7700B"/>
    <w:rsid w:val="00E8349B"/>
    <w:rsid w:val="00E84FE7"/>
    <w:rsid w:val="00E86900"/>
    <w:rsid w:val="00E93592"/>
    <w:rsid w:val="00E947BB"/>
    <w:rsid w:val="00E95604"/>
    <w:rsid w:val="00E960C9"/>
    <w:rsid w:val="00EB3144"/>
    <w:rsid w:val="00EB33A1"/>
    <w:rsid w:val="00EB4CE7"/>
    <w:rsid w:val="00EC2ACC"/>
    <w:rsid w:val="00ED5575"/>
    <w:rsid w:val="00ED6A39"/>
    <w:rsid w:val="00EE0AA3"/>
    <w:rsid w:val="00EE1181"/>
    <w:rsid w:val="00EE208D"/>
    <w:rsid w:val="00EE3583"/>
    <w:rsid w:val="00EE4064"/>
    <w:rsid w:val="00EE43DF"/>
    <w:rsid w:val="00EF066C"/>
    <w:rsid w:val="00EF5071"/>
    <w:rsid w:val="00EF66E9"/>
    <w:rsid w:val="00F02D8D"/>
    <w:rsid w:val="00F03890"/>
    <w:rsid w:val="00F05275"/>
    <w:rsid w:val="00F06CA2"/>
    <w:rsid w:val="00F264F2"/>
    <w:rsid w:val="00F275AE"/>
    <w:rsid w:val="00F3647F"/>
    <w:rsid w:val="00F36D6E"/>
    <w:rsid w:val="00F37953"/>
    <w:rsid w:val="00F40146"/>
    <w:rsid w:val="00F42B81"/>
    <w:rsid w:val="00F52553"/>
    <w:rsid w:val="00F53133"/>
    <w:rsid w:val="00F56261"/>
    <w:rsid w:val="00F620B6"/>
    <w:rsid w:val="00F636F3"/>
    <w:rsid w:val="00F64C96"/>
    <w:rsid w:val="00F65B91"/>
    <w:rsid w:val="00F66F18"/>
    <w:rsid w:val="00F80F1F"/>
    <w:rsid w:val="00F81C8C"/>
    <w:rsid w:val="00F821B9"/>
    <w:rsid w:val="00F86328"/>
    <w:rsid w:val="00F87ED1"/>
    <w:rsid w:val="00F9056C"/>
    <w:rsid w:val="00F915C4"/>
    <w:rsid w:val="00F916F0"/>
    <w:rsid w:val="00F92B78"/>
    <w:rsid w:val="00F92BEE"/>
    <w:rsid w:val="00F9712D"/>
    <w:rsid w:val="00F9742A"/>
    <w:rsid w:val="00FB15B3"/>
    <w:rsid w:val="00FB1D97"/>
    <w:rsid w:val="00FB5779"/>
    <w:rsid w:val="00FD080D"/>
    <w:rsid w:val="00FD69E5"/>
    <w:rsid w:val="00FE50AA"/>
    <w:rsid w:val="00FF147A"/>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A6475"/>
  <w15:docId w15:val="{8BA6148D-0EFA-4E42-827E-130B44BE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0B64DA"/>
    <w:rPr>
      <w:b/>
      <w:bCs/>
    </w:rPr>
  </w:style>
  <w:style w:type="character" w:customStyle="1" w:styleId="AsuntodelcomentarioCar">
    <w:name w:val="Asunto del comentario Car"/>
    <w:basedOn w:val="TextocomentarioCar"/>
    <w:link w:val="Asuntodelcomentario"/>
    <w:uiPriority w:val="99"/>
    <w:semiHidden/>
    <w:rsid w:val="000B64DA"/>
    <w:rPr>
      <w:rFonts w:ascii="Calibri" w:eastAsia="Times New Roman" w:hAnsi="Calibri" w:cs="Times New Roman"/>
      <w:b/>
      <w:bCs/>
      <w:sz w:val="20"/>
      <w:szCs w:val="20"/>
      <w:lang w:eastAsia="es-PE"/>
    </w:rPr>
  </w:style>
  <w:style w:type="character" w:styleId="Textodelmarcadordeposicin">
    <w:name w:val="Placeholder Text"/>
    <w:basedOn w:val="Fuentedeprrafopredeter"/>
    <w:uiPriority w:val="99"/>
    <w:semiHidden/>
    <w:rsid w:val="00623208"/>
    <w:rPr>
      <w:color w:val="666666"/>
    </w:rPr>
  </w:style>
  <w:style w:type="character" w:customStyle="1" w:styleId="Estilo3">
    <w:name w:val="Estilo3"/>
    <w:basedOn w:val="Fuentedeprrafopredeter"/>
    <w:uiPriority w:val="1"/>
    <w:rsid w:val="00623208"/>
    <w:rPr>
      <w:rFonts w:ascii="Calibri" w:hAnsi="Calibri"/>
      <w:sz w:val="16"/>
    </w:rPr>
  </w:style>
  <w:style w:type="character" w:customStyle="1" w:styleId="Estilo2">
    <w:name w:val="Estilo2"/>
    <w:basedOn w:val="Fuentedeprrafopredeter"/>
    <w:uiPriority w:val="1"/>
    <w:rsid w:val="00582C45"/>
    <w:rPr>
      <w:rFonts w:ascii="Calibri" w:hAnsi="Calibri" w:cs="Calibri" w:hint="default"/>
      <w:color w:val="000000" w:themeColor="text1"/>
      <w:sz w:val="16"/>
    </w:rPr>
  </w:style>
  <w:style w:type="character" w:customStyle="1" w:styleId="Estilo4">
    <w:name w:val="Estilo4"/>
    <w:basedOn w:val="Fuentedeprrafopredeter"/>
    <w:uiPriority w:val="1"/>
    <w:rsid w:val="00582C45"/>
    <w:rPr>
      <w:rFonts w:ascii="Calibri" w:hAnsi="Calibri" w:cs="Calibri" w:hint="default"/>
      <w:color w:val="000000" w:themeColor="tex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777952">
      <w:bodyDiv w:val="1"/>
      <w:marLeft w:val="0"/>
      <w:marRight w:val="0"/>
      <w:marTop w:val="0"/>
      <w:marBottom w:val="0"/>
      <w:divBdr>
        <w:top w:val="none" w:sz="0" w:space="0" w:color="auto"/>
        <w:left w:val="none" w:sz="0" w:space="0" w:color="auto"/>
        <w:bottom w:val="none" w:sz="0" w:space="0" w:color="auto"/>
        <w:right w:val="none" w:sz="0" w:space="0" w:color="auto"/>
      </w:divBdr>
    </w:div>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0.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sah\OneDrive\Escritorio\Proyecto\INNOVAPRO\backend\storage\plantillas\01.%20ENCOFRADOS%20INNOVA\01.%20CONTRATOS%20(CC)\EI-CC-RESPONSABLE-000X_1-A&#241;o%20-%20Empresa%20-%20Obra%20-%20AF.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AF</Template>
  <TotalTime>387</TotalTime>
  <Pages>13</Pages>
  <Words>4584</Words>
  <Characters>25216</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Elsa Edelisa Huashuayo Olaza</cp:lastModifiedBy>
  <cp:revision>12</cp:revision>
  <cp:lastPrinted>2024-09-23T19:13:00Z</cp:lastPrinted>
  <dcterms:created xsi:type="dcterms:W3CDTF">2025-10-24T20:23:00Z</dcterms:created>
  <dcterms:modified xsi:type="dcterms:W3CDTF">2025-10-28T22:03:00Z</dcterms:modified>
</cp:coreProperties>
</file>